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12474A" w:rsidP="0012474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Gestionar sistema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12474A" w:rsidP="0012474A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Vendedores</w:t>
      </w:r>
    </w:p>
    <w:p w:rsidR="0012474A" w:rsidRPr="0012474A" w:rsidRDefault="00273778" w:rsidP="0012474A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Ge</w:t>
      </w:r>
      <w:r w:rsidR="0012474A">
        <w:rPr>
          <w:rFonts w:ascii="Arial" w:hAnsi="Arial"/>
          <w:sz w:val="24"/>
          <w:lang w:val="es-419"/>
        </w:rPr>
        <w:t>rente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12474A" w:rsidRDefault="0012474A" w:rsidP="0012474A">
      <w:pPr>
        <w:ind w:firstLine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Permite seleccionar uno de los módulos disponibles.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Pr="0012474A" w:rsidRDefault="0012474A" w:rsidP="0012474A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Después de que el usuario se autentifica puede escoger las opciones disponibles.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 w:rsidP="00CE28E8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Referenciar las funciones con base en los identificadores de la tabla de requerimientos funcionales (Especificación de Requerimientos.doc)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12474A" w:rsidRDefault="0012474A" w:rsidP="0012474A">
      <w:pPr>
        <w:ind w:left="360"/>
        <w:jc w:val="both"/>
        <w:rPr>
          <w:rFonts w:ascii="Arial" w:hAnsi="Arial"/>
          <w:sz w:val="24"/>
          <w:lang w:val="es-419"/>
        </w:rPr>
      </w:pPr>
      <w:r w:rsidRPr="0012474A">
        <w:rPr>
          <w:rFonts w:ascii="Arial" w:hAnsi="Arial"/>
          <w:sz w:val="24"/>
          <w:lang w:val="es-419"/>
        </w:rPr>
        <w:t>Administrar Inventario, extiende de gestionar sistema.</w:t>
      </w:r>
    </w:p>
    <w:p w:rsidR="0012474A" w:rsidRDefault="0012474A" w:rsidP="0012474A">
      <w:pPr>
        <w:ind w:left="360"/>
        <w:jc w:val="both"/>
        <w:rPr>
          <w:rFonts w:ascii="Arial" w:hAnsi="Arial"/>
          <w:b/>
          <w:sz w:val="24"/>
          <w:lang w:val="es-419"/>
        </w:rPr>
      </w:pPr>
      <w:r>
        <w:rPr>
          <w:rFonts w:ascii="Arial" w:hAnsi="Arial"/>
          <w:sz w:val="24"/>
          <w:lang w:val="es-419"/>
        </w:rPr>
        <w:t>Administrar clientes,</w:t>
      </w:r>
      <w:r w:rsidRPr="0012474A">
        <w:rPr>
          <w:rFonts w:ascii="Arial" w:hAnsi="Arial"/>
          <w:sz w:val="24"/>
          <w:lang w:val="es-419"/>
        </w:rPr>
        <w:t xml:space="preserve"> extiende de gestionar sistema</w:t>
      </w:r>
      <w:r>
        <w:rPr>
          <w:rFonts w:ascii="Arial" w:hAnsi="Arial"/>
          <w:b/>
          <w:sz w:val="24"/>
          <w:lang w:val="es-419"/>
        </w:rPr>
        <w:t>.</w:t>
      </w:r>
    </w:p>
    <w:p w:rsidR="00DE3E7F" w:rsidRDefault="0012474A" w:rsidP="0012474A">
      <w:pPr>
        <w:ind w:left="360"/>
        <w:jc w:val="both"/>
        <w:rPr>
          <w:rFonts w:ascii="Arial" w:hAnsi="Arial"/>
          <w:sz w:val="24"/>
          <w:lang w:val="es-419"/>
        </w:rPr>
      </w:pPr>
      <w:r w:rsidRPr="0012474A">
        <w:rPr>
          <w:rFonts w:ascii="Arial" w:hAnsi="Arial"/>
          <w:sz w:val="24"/>
          <w:lang w:val="es-419"/>
        </w:rPr>
        <w:t>Generar reportes</w:t>
      </w:r>
      <w:r>
        <w:rPr>
          <w:rFonts w:ascii="Arial" w:hAnsi="Arial"/>
          <w:sz w:val="24"/>
          <w:lang w:val="es-419"/>
        </w:rPr>
        <w:t>,</w:t>
      </w:r>
      <w:r w:rsidRPr="0012474A">
        <w:rPr>
          <w:rFonts w:ascii="Arial" w:hAnsi="Arial"/>
          <w:sz w:val="24"/>
          <w:lang w:val="es-419"/>
        </w:rPr>
        <w:t xml:space="preserve"> extiende de gestionar sistema</w:t>
      </w:r>
      <w:r>
        <w:rPr>
          <w:rFonts w:ascii="Arial" w:hAnsi="Arial"/>
          <w:sz w:val="24"/>
          <w:lang w:val="es-419"/>
        </w:rPr>
        <w:t>.</w:t>
      </w:r>
    </w:p>
    <w:p w:rsidR="00CE28E8" w:rsidRDefault="00CE28E8" w:rsidP="0012474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419"/>
        </w:rPr>
        <w:t>Facturar,</w:t>
      </w:r>
      <w:r w:rsidRPr="00CE28E8">
        <w:rPr>
          <w:rFonts w:ascii="Arial" w:hAnsi="Arial"/>
          <w:sz w:val="24"/>
          <w:lang w:val="es-419"/>
        </w:rPr>
        <w:t xml:space="preserve"> </w:t>
      </w:r>
      <w:r w:rsidRPr="0012474A">
        <w:rPr>
          <w:rFonts w:ascii="Arial" w:hAnsi="Arial"/>
          <w:sz w:val="24"/>
          <w:lang w:val="es-419"/>
        </w:rPr>
        <w:t>extiende de gestionar sistema</w:t>
      </w:r>
      <w:r>
        <w:rPr>
          <w:rFonts w:ascii="Arial" w:hAnsi="Arial"/>
          <w:sz w:val="24"/>
          <w:lang w:val="es-419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2F3504" w:rsidRDefault="00DE3E7F" w:rsidP="008E3D7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2F3504">
        <w:rPr>
          <w:rFonts w:ascii="Arial" w:hAnsi="Arial"/>
          <w:b/>
          <w:bCs/>
          <w:sz w:val="24"/>
          <w:lang w:val="es-MX"/>
        </w:rPr>
        <w:t>Precondiciones</w:t>
      </w:r>
      <w:r w:rsidRPr="002F3504">
        <w:rPr>
          <w:rFonts w:ascii="Arial" w:hAnsi="Arial"/>
          <w:sz w:val="24"/>
          <w:lang w:val="es-MX"/>
        </w:rPr>
        <w:t xml:space="preserve">: </w:t>
      </w:r>
    </w:p>
    <w:p w:rsidR="00DE3E7F" w:rsidRPr="0012474A" w:rsidRDefault="002600D0" w:rsidP="0012474A">
      <w:pPr>
        <w:pStyle w:val="Textoindependiente"/>
        <w:ind w:left="360"/>
        <w:rPr>
          <w:lang w:val="es-419"/>
        </w:rPr>
      </w:pPr>
      <w:r>
        <w:t>S</w:t>
      </w:r>
      <w:r w:rsidR="0012474A">
        <w:rPr>
          <w:lang w:val="es-419"/>
        </w:rPr>
        <w:t>e ha autentificado</w:t>
      </w:r>
      <w:r w:rsidR="002F3504">
        <w:rPr>
          <w:lang w:val="es-419"/>
        </w:rPr>
        <w:t xml:space="preserve"> y</w:t>
      </w:r>
      <w:r w:rsidR="0012474A">
        <w:rPr>
          <w:lang w:val="es-419"/>
        </w:rPr>
        <w:t xml:space="preserve"> puede seleccionar la opción que desea realizar en el sistema.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Pr="002F3504" w:rsidRDefault="00C74C82" w:rsidP="00822CEE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2F3504">
        <w:rPr>
          <w:rFonts w:ascii="Arial" w:hAnsi="Arial"/>
          <w:b/>
          <w:sz w:val="24"/>
          <w:lang w:val="es-MX"/>
        </w:rPr>
        <w:t>Poscondiciones</w:t>
      </w:r>
      <w:r w:rsidRPr="002F3504">
        <w:rPr>
          <w:rFonts w:ascii="Arial" w:hAnsi="Arial"/>
          <w:sz w:val="24"/>
          <w:lang w:val="es-MX"/>
        </w:rPr>
        <w:t>:</w:t>
      </w:r>
    </w:p>
    <w:p w:rsidR="00C74C82" w:rsidRDefault="002600D0" w:rsidP="0012474A">
      <w:pPr>
        <w:pStyle w:val="Textoindependiente"/>
        <w:ind w:left="360"/>
        <w:rPr>
          <w:lang w:val="es-419"/>
        </w:rPr>
      </w:pPr>
      <w:r>
        <w:rPr>
          <w:lang w:val="es-419"/>
        </w:rPr>
        <w:t xml:space="preserve">Se ha </w:t>
      </w:r>
      <w:proofErr w:type="spellStart"/>
      <w:r w:rsidR="0012474A">
        <w:rPr>
          <w:lang w:val="es-419"/>
        </w:rPr>
        <w:t>permit</w:t>
      </w:r>
      <w:proofErr w:type="spellEnd"/>
      <w:r>
        <w:rPr>
          <w:lang w:val="es-CR"/>
        </w:rPr>
        <w:t>ido</w:t>
      </w:r>
      <w:r w:rsidR="0012474A">
        <w:rPr>
          <w:lang w:val="es-419"/>
        </w:rPr>
        <w:t xml:space="preserve"> el acceso a los submenús disponibles.</w:t>
      </w:r>
    </w:p>
    <w:p w:rsidR="0012474A" w:rsidRDefault="0012474A" w:rsidP="0012474A">
      <w:pPr>
        <w:pStyle w:val="Textoindependiente"/>
        <w:ind w:left="360"/>
        <w:rPr>
          <w:lang w:val="es-419"/>
        </w:rPr>
      </w:pPr>
    </w:p>
    <w:p w:rsidR="0012474A" w:rsidRDefault="0012474A" w:rsidP="0012474A">
      <w:pPr>
        <w:pStyle w:val="Textoindependiente"/>
        <w:ind w:left="360"/>
        <w:rPr>
          <w:lang w:val="es-419"/>
        </w:rPr>
      </w:pPr>
    </w:p>
    <w:p w:rsidR="0012474A" w:rsidRDefault="0012474A" w:rsidP="0012474A">
      <w:pPr>
        <w:pStyle w:val="Textoindependiente"/>
        <w:ind w:left="360"/>
        <w:rPr>
          <w:lang w:val="es-419"/>
        </w:rPr>
      </w:pPr>
    </w:p>
    <w:p w:rsidR="0012474A" w:rsidRDefault="0012474A" w:rsidP="0012474A">
      <w:pPr>
        <w:pStyle w:val="Textoindependiente"/>
        <w:ind w:left="360"/>
        <w:rPr>
          <w:lang w:val="es-419"/>
        </w:rPr>
      </w:pPr>
    </w:p>
    <w:p w:rsidR="0012474A" w:rsidRDefault="0012474A" w:rsidP="0012474A">
      <w:pPr>
        <w:pStyle w:val="Textoindependiente"/>
        <w:ind w:left="360"/>
        <w:rPr>
          <w:lang w:val="es-419"/>
        </w:rPr>
      </w:pPr>
    </w:p>
    <w:p w:rsidR="0012474A" w:rsidRDefault="0012474A" w:rsidP="0012474A">
      <w:pPr>
        <w:pStyle w:val="Textoindependiente"/>
        <w:ind w:left="360"/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2F3504" w:rsidRDefault="002F3504" w:rsidP="00C74C82">
      <w:pPr>
        <w:jc w:val="both"/>
        <w:rPr>
          <w:rFonts w:ascii="Arial" w:hAnsi="Arial"/>
          <w:sz w:val="24"/>
          <w:lang w:val="es-MX"/>
        </w:rPr>
      </w:pPr>
    </w:p>
    <w:p w:rsidR="002F3504" w:rsidRDefault="002F3504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452FA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74C82" w:rsidRPr="00452FA7" w:rsidRDefault="00452FA7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selecciona una de las opciones disponible</w:t>
            </w:r>
          </w:p>
        </w:tc>
      </w:tr>
      <w:tr w:rsidR="00C74C82">
        <w:tc>
          <w:tcPr>
            <w:tcW w:w="637" w:type="dxa"/>
          </w:tcPr>
          <w:p w:rsidR="00C74C82" w:rsidRPr="00452FA7" w:rsidRDefault="00452FA7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C74C82" w:rsidRPr="00452FA7" w:rsidRDefault="00452FA7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 xml:space="preserve">El sistema muestra el submenú de </w:t>
            </w:r>
            <w:r w:rsidR="00CC7E59">
              <w:rPr>
                <w:rFonts w:ascii="Arial" w:hAnsi="Arial"/>
                <w:sz w:val="24"/>
                <w:lang w:val="es-419"/>
              </w:rPr>
              <w:t>la opción seleccionada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 w:rsidR="002600D0"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 w:rsidRPr="00CC7E59">
        <w:tc>
          <w:tcPr>
            <w:tcW w:w="637" w:type="dxa"/>
          </w:tcPr>
          <w:p w:rsidR="00C74C82" w:rsidRDefault="00CC7E5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C7E59" w:rsidRPr="00CC7E59" w:rsidRDefault="00CC7E5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selecciona Clientes y Facturas.</w:t>
            </w:r>
          </w:p>
        </w:tc>
      </w:tr>
      <w:tr w:rsidR="00C74C82">
        <w:tc>
          <w:tcPr>
            <w:tcW w:w="637" w:type="dxa"/>
          </w:tcPr>
          <w:p w:rsidR="00C74C82" w:rsidRDefault="00CC7E5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C74C82" w:rsidRPr="00CC7E59" w:rsidRDefault="00CC7E5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el submenú de Clientes y Facturas.</w:t>
            </w:r>
          </w:p>
        </w:tc>
      </w:tr>
      <w:tr w:rsidR="00CC7E59">
        <w:tc>
          <w:tcPr>
            <w:tcW w:w="637" w:type="dxa"/>
          </w:tcPr>
          <w:p w:rsidR="00CC7E59" w:rsidRDefault="00CC7E5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C7E59" w:rsidRDefault="00CC7E59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CC7E59">
        <w:tc>
          <w:tcPr>
            <w:tcW w:w="637" w:type="dxa"/>
          </w:tcPr>
          <w:p w:rsidR="00CC7E59" w:rsidRP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C7E59" w:rsidRP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selecciona Administrar Inventario.</w:t>
            </w:r>
          </w:p>
        </w:tc>
      </w:tr>
      <w:tr w:rsidR="00CC7E59">
        <w:tc>
          <w:tcPr>
            <w:tcW w:w="637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el submenú de Administrar Inventario.</w:t>
            </w:r>
          </w:p>
        </w:tc>
      </w:tr>
      <w:tr w:rsidR="00CC7E59">
        <w:tc>
          <w:tcPr>
            <w:tcW w:w="637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CC7E59">
        <w:tc>
          <w:tcPr>
            <w:tcW w:w="637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C7E59" w:rsidRP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selecciona Generar Reportes.</w:t>
            </w:r>
          </w:p>
        </w:tc>
      </w:tr>
      <w:tr w:rsidR="00CC7E59">
        <w:tc>
          <w:tcPr>
            <w:tcW w:w="637" w:type="dxa"/>
          </w:tcPr>
          <w:p w:rsid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CC7E59" w:rsidRPr="00CC7E59" w:rsidRDefault="00CC7E59" w:rsidP="00CC7E59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el submenú de Generar Reportes.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 w:rsidR="0061443D"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E28E8">
        <w:tc>
          <w:tcPr>
            <w:tcW w:w="637" w:type="dxa"/>
          </w:tcPr>
          <w:p w:rsidR="00CE28E8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E28E8" w:rsidRPr="00AE090F" w:rsidRDefault="00CE28E8" w:rsidP="00CE28E8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>Caída de la base de datos.</w:t>
            </w:r>
          </w:p>
        </w:tc>
      </w:tr>
      <w:tr w:rsidR="00CE28E8">
        <w:tc>
          <w:tcPr>
            <w:tcW w:w="637" w:type="dxa"/>
          </w:tcPr>
          <w:p w:rsidR="00CE28E8" w:rsidRPr="00AE090F" w:rsidRDefault="00CE28E8" w:rsidP="00CE28E8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E28E8" w:rsidRPr="00AE090F" w:rsidRDefault="00CE28E8" w:rsidP="00CE28E8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</w:t>
            </w:r>
            <w:r>
              <w:rPr>
                <w:rFonts w:ascii="Arial" w:hAnsi="Arial"/>
                <w:sz w:val="24"/>
                <w:lang w:val="es-419"/>
              </w:rPr>
              <w:t>á</w:t>
            </w:r>
            <w:r w:rsidRPr="00AE090F">
              <w:rPr>
                <w:rFonts w:ascii="Arial" w:hAnsi="Arial"/>
                <w:sz w:val="24"/>
                <w:lang w:val="es-MX"/>
              </w:rPr>
              <w:t xml:space="preserve"> esperar a que se restablezca el servicio o llamar a soporte técnico.</w:t>
            </w:r>
          </w:p>
        </w:tc>
      </w:tr>
      <w:tr w:rsidR="00CE28E8">
        <w:tc>
          <w:tcPr>
            <w:tcW w:w="637" w:type="dxa"/>
          </w:tcPr>
          <w:p w:rsidR="00CE28E8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E28E8" w:rsidRPr="003F6E9A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E28E8">
        <w:tc>
          <w:tcPr>
            <w:tcW w:w="637" w:type="dxa"/>
          </w:tcPr>
          <w:p w:rsidR="00CE28E8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E28E8" w:rsidRPr="003F6E9A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>Daño del ordenador</w:t>
            </w:r>
            <w:r w:rsidRPr="003F6E9A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CE28E8">
        <w:tc>
          <w:tcPr>
            <w:tcW w:w="637" w:type="dxa"/>
          </w:tcPr>
          <w:p w:rsidR="00CE28E8" w:rsidRPr="00AE090F" w:rsidRDefault="00CE28E8" w:rsidP="00CE28E8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E28E8" w:rsidRPr="00030403" w:rsidRDefault="00CE28E8" w:rsidP="00CE28E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030403">
              <w:rPr>
                <w:rFonts w:ascii="Arial" w:hAnsi="Arial"/>
                <w:sz w:val="24"/>
                <w:lang w:val="es-419"/>
              </w:rPr>
              <w:t xml:space="preserve">El usuario solicitará al técnico la </w:t>
            </w:r>
            <w:r>
              <w:rPr>
                <w:rFonts w:ascii="Arial" w:hAnsi="Arial"/>
                <w:sz w:val="24"/>
                <w:lang w:val="es-419"/>
              </w:rPr>
              <w:t>reparación</w:t>
            </w:r>
            <w:r w:rsidRPr="00030403">
              <w:rPr>
                <w:rFonts w:ascii="Arial" w:hAnsi="Arial"/>
                <w:sz w:val="24"/>
                <w:lang w:val="es-MX"/>
              </w:rPr>
              <w:t xml:space="preserve"> </w:t>
            </w:r>
            <w:r w:rsidRPr="00030403">
              <w:rPr>
                <w:rFonts w:ascii="Arial" w:hAnsi="Arial"/>
                <w:sz w:val="24"/>
                <w:lang w:val="es-419"/>
              </w:rPr>
              <w:t>d</w:t>
            </w:r>
            <w:r w:rsidRPr="00030403">
              <w:rPr>
                <w:rFonts w:ascii="Arial" w:hAnsi="Arial"/>
                <w:sz w:val="24"/>
                <w:lang w:val="es-MX"/>
              </w:rPr>
              <w:t>el ordenador.</w:t>
            </w:r>
          </w:p>
        </w:tc>
      </w:tr>
      <w:tr w:rsidR="00CE28E8">
        <w:tc>
          <w:tcPr>
            <w:tcW w:w="637" w:type="dxa"/>
          </w:tcPr>
          <w:p w:rsidR="00CE28E8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E28E8" w:rsidRPr="003F6E9A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E28E8">
        <w:tc>
          <w:tcPr>
            <w:tcW w:w="637" w:type="dxa"/>
          </w:tcPr>
          <w:p w:rsidR="00CE28E8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E28E8" w:rsidRPr="00AE090F" w:rsidRDefault="00CE28E8" w:rsidP="00CE28E8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 xml:space="preserve">La aplicación </w:t>
            </w:r>
            <w:r>
              <w:rPr>
                <w:rFonts w:ascii="Arial" w:hAnsi="Arial"/>
                <w:b/>
                <w:sz w:val="24"/>
                <w:lang w:val="es-419"/>
              </w:rPr>
              <w:t>no responde</w:t>
            </w:r>
          </w:p>
        </w:tc>
      </w:tr>
      <w:tr w:rsidR="00CE28E8">
        <w:tc>
          <w:tcPr>
            <w:tcW w:w="637" w:type="dxa"/>
          </w:tcPr>
          <w:p w:rsidR="00CE28E8" w:rsidRPr="00030403" w:rsidRDefault="00CE28E8" w:rsidP="00CE28E8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E28E8" w:rsidRPr="00030403" w:rsidRDefault="00CE28E8" w:rsidP="00CE28E8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usuario reiniciará la aplicación</w:t>
            </w:r>
          </w:p>
        </w:tc>
      </w:tr>
      <w:tr w:rsidR="00CE28E8">
        <w:tc>
          <w:tcPr>
            <w:tcW w:w="637" w:type="dxa"/>
          </w:tcPr>
          <w:p w:rsidR="00CE28E8" w:rsidRDefault="00CE28E8" w:rsidP="00CE28E8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E28E8" w:rsidRDefault="00CE28E8" w:rsidP="00CE28E8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realizará nuevamente el proceso.</w:t>
            </w:r>
          </w:p>
        </w:tc>
      </w:tr>
      <w:tr w:rsidR="00CE28E8">
        <w:tc>
          <w:tcPr>
            <w:tcW w:w="637" w:type="dxa"/>
          </w:tcPr>
          <w:p w:rsidR="00CE28E8" w:rsidRDefault="00CE28E8" w:rsidP="00CE28E8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CE28E8" w:rsidRDefault="00CE28E8" w:rsidP="00CE28E8">
            <w:pPr>
              <w:pStyle w:val="Prrafodelista"/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CE28E8">
        <w:tc>
          <w:tcPr>
            <w:tcW w:w="637" w:type="dxa"/>
          </w:tcPr>
          <w:p w:rsidR="00CE28E8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E28E8" w:rsidRPr="00030403" w:rsidRDefault="00CE28E8" w:rsidP="00CE28E8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030403">
              <w:rPr>
                <w:rFonts w:ascii="Arial" w:hAnsi="Arial"/>
                <w:b/>
                <w:sz w:val="24"/>
                <w:lang w:val="es-419"/>
              </w:rPr>
              <w:t>Perdida de la base de datos</w:t>
            </w:r>
          </w:p>
        </w:tc>
      </w:tr>
      <w:tr w:rsidR="00CE28E8">
        <w:tc>
          <w:tcPr>
            <w:tcW w:w="637" w:type="dxa"/>
          </w:tcPr>
          <w:p w:rsidR="00CE28E8" w:rsidRPr="00030403" w:rsidRDefault="00CE28E8" w:rsidP="00CE28E8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E28E8" w:rsidRPr="00030403" w:rsidRDefault="00CE28E8" w:rsidP="00CE28E8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3F6E9A">
              <w:rPr>
                <w:rFonts w:ascii="Arial" w:hAnsi="Arial"/>
                <w:sz w:val="24"/>
                <w:lang w:val="es-MX"/>
              </w:rPr>
              <w:t xml:space="preserve">El usuario deberá llamar al soporte técnico para </w:t>
            </w:r>
            <w:r>
              <w:rPr>
                <w:rFonts w:ascii="Arial" w:hAnsi="Arial"/>
                <w:sz w:val="24"/>
                <w:lang w:val="es-419"/>
              </w:rPr>
              <w:t>que se restablezca la base de datos usando los respaldos del sistema.</w:t>
            </w:r>
          </w:p>
        </w:tc>
      </w:tr>
      <w:tr w:rsidR="00CE28E8">
        <w:tc>
          <w:tcPr>
            <w:tcW w:w="637" w:type="dxa"/>
          </w:tcPr>
          <w:p w:rsidR="00CE28E8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E28E8" w:rsidRPr="003F6E9A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E28E8">
        <w:tc>
          <w:tcPr>
            <w:tcW w:w="637" w:type="dxa"/>
          </w:tcPr>
          <w:p w:rsidR="00CE28E8" w:rsidRDefault="00CE28E8" w:rsidP="00CE28E8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E28E8" w:rsidRPr="00A15C0A" w:rsidRDefault="00CE28E8" w:rsidP="00CE28E8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A15C0A">
              <w:rPr>
                <w:rFonts w:ascii="Arial" w:hAnsi="Arial"/>
                <w:b/>
                <w:sz w:val="24"/>
                <w:lang w:val="es-419"/>
              </w:rPr>
              <w:t>Fallos por factores externos (desastres naturales, electricidad, conectividad, otros)</w:t>
            </w:r>
          </w:p>
        </w:tc>
      </w:tr>
      <w:tr w:rsidR="00CE28E8">
        <w:tc>
          <w:tcPr>
            <w:tcW w:w="637" w:type="dxa"/>
          </w:tcPr>
          <w:p w:rsidR="00CE28E8" w:rsidRPr="008E4843" w:rsidRDefault="00CE28E8" w:rsidP="00CE28E8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E28E8" w:rsidRPr="00CD0193" w:rsidRDefault="00CE28E8" w:rsidP="00CE28E8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usuario reiniciará el equipo.</w:t>
            </w:r>
          </w:p>
        </w:tc>
      </w:tr>
      <w:tr w:rsidR="00CE28E8">
        <w:tc>
          <w:tcPr>
            <w:tcW w:w="637" w:type="dxa"/>
          </w:tcPr>
          <w:p w:rsidR="00CE28E8" w:rsidRPr="008E4843" w:rsidRDefault="00CE28E8" w:rsidP="00CE28E8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lastRenderedPageBreak/>
              <w:t>S</w:t>
            </w:r>
          </w:p>
        </w:tc>
        <w:tc>
          <w:tcPr>
            <w:tcW w:w="8080" w:type="dxa"/>
          </w:tcPr>
          <w:p w:rsidR="00CE28E8" w:rsidRPr="00CD0193" w:rsidRDefault="00CE28E8" w:rsidP="00CE28E8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sistema intentará recuperar la transacción antes del fallo</w:t>
            </w:r>
            <w:r>
              <w:rPr>
                <w:rFonts w:ascii="Arial" w:hAnsi="Arial"/>
                <w:sz w:val="24"/>
                <w:lang w:val="es-419"/>
              </w:rPr>
              <w:t>.</w:t>
            </w:r>
          </w:p>
        </w:tc>
      </w:tr>
      <w:tr w:rsidR="00CE28E8">
        <w:tc>
          <w:tcPr>
            <w:tcW w:w="637" w:type="dxa"/>
          </w:tcPr>
          <w:p w:rsidR="00CE28E8" w:rsidRPr="00CD0193" w:rsidRDefault="00CE28E8" w:rsidP="00CE28E8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CE28E8" w:rsidRPr="00CD0193" w:rsidRDefault="00CE28E8" w:rsidP="00CE28E8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sistema se reestablecerá al último estado consistente.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15B" w:rsidRDefault="0025015B">
      <w:r>
        <w:separator/>
      </w:r>
    </w:p>
  </w:endnote>
  <w:endnote w:type="continuationSeparator" w:id="0">
    <w:p w:rsidR="0025015B" w:rsidRDefault="00250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15B" w:rsidRDefault="0025015B">
      <w:r>
        <w:separator/>
      </w:r>
    </w:p>
  </w:footnote>
  <w:footnote w:type="continuationSeparator" w:id="0">
    <w:p w:rsidR="0025015B" w:rsidRDefault="002501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2600D0">
      <w:rPr>
        <w:noProof/>
        <w:lang w:val="es-MX"/>
      </w:rPr>
      <w:t>14/10/a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600D0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ADD00A0"/>
    <w:multiLevelType w:val="hybridMultilevel"/>
    <w:tmpl w:val="D53274DA"/>
    <w:lvl w:ilvl="0" w:tplc="6268B4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F421BE4"/>
    <w:multiLevelType w:val="hybridMultilevel"/>
    <w:tmpl w:val="9EEEA4C8"/>
    <w:lvl w:ilvl="0" w:tplc="B4F829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00760"/>
    <w:multiLevelType w:val="hybridMultilevel"/>
    <w:tmpl w:val="CB66A774"/>
    <w:lvl w:ilvl="0" w:tplc="94F05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A08EE"/>
    <w:multiLevelType w:val="hybridMultilevel"/>
    <w:tmpl w:val="488E0374"/>
    <w:lvl w:ilvl="0" w:tplc="01E86B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81533DF"/>
    <w:multiLevelType w:val="hybridMultilevel"/>
    <w:tmpl w:val="D5662850"/>
    <w:lvl w:ilvl="0" w:tplc="3732D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727C8"/>
    <w:rsid w:val="0012474A"/>
    <w:rsid w:val="00234E9F"/>
    <w:rsid w:val="0025015B"/>
    <w:rsid w:val="002600D0"/>
    <w:rsid w:val="00273778"/>
    <w:rsid w:val="002F3504"/>
    <w:rsid w:val="003A4FB8"/>
    <w:rsid w:val="0040677F"/>
    <w:rsid w:val="00452FA7"/>
    <w:rsid w:val="0061443D"/>
    <w:rsid w:val="007639B9"/>
    <w:rsid w:val="00A86577"/>
    <w:rsid w:val="00C74C82"/>
    <w:rsid w:val="00CC7E59"/>
    <w:rsid w:val="00CE28E8"/>
    <w:rsid w:val="00DE3E7F"/>
    <w:rsid w:val="00F8783E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CE2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Eduardo\Documents\UCR\2015\II%20Semestre\Analisis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54</TotalTime>
  <Pages>1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Jose Eduardo Quiros Vega</cp:lastModifiedBy>
  <cp:revision>9</cp:revision>
  <cp:lastPrinted>2015-09-12T22:25:00Z</cp:lastPrinted>
  <dcterms:created xsi:type="dcterms:W3CDTF">2015-09-12T22:23:00Z</dcterms:created>
  <dcterms:modified xsi:type="dcterms:W3CDTF">2015-10-14T18:53:00Z</dcterms:modified>
</cp:coreProperties>
</file>