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72F05">
      <w:pPr>
        <w:jc w:val="center"/>
      </w:pPr>
      <w:r>
        <w:t>(Versión 02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416920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Venta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4A354E" w:rsidRDefault="004A354E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Cliente</w:t>
      </w:r>
    </w:p>
    <w:p w:rsidR="00DE3E7F" w:rsidRPr="003F2242" w:rsidRDefault="00416920" w:rsidP="003F2242">
      <w:pPr>
        <w:pStyle w:val="Prrafodelista"/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Usuario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F068A3" w:rsidP="003F2242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la venta de un producto a un cliente</w:t>
      </w:r>
      <w:r w:rsidR="003F2242">
        <w:rPr>
          <w:rFonts w:ascii="Arial" w:hAnsi="Arial"/>
          <w:sz w:val="24"/>
          <w:lang w:val="es-MX"/>
        </w:rPr>
        <w:t xml:space="preserve">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F068A3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Consiste en realizar todos los procedimientos para vender un producto a un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F068A3" w:rsidP="004A354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RF-</w:t>
      </w:r>
      <w:r w:rsidR="004A354E">
        <w:rPr>
          <w:rFonts w:ascii="Arial" w:hAnsi="Arial"/>
          <w:sz w:val="24"/>
          <w:lang w:val="es-MX"/>
        </w:rPr>
        <w:t>.</w:t>
      </w:r>
    </w:p>
    <w:p w:rsidR="004A354E" w:rsidRDefault="004A354E" w:rsidP="004A354E">
      <w:pPr>
        <w:ind w:left="360"/>
        <w:jc w:val="both"/>
        <w:rPr>
          <w:rFonts w:ascii="Arial" w:hAnsi="Arial"/>
          <w:sz w:val="24"/>
          <w:lang w:val="es-MX"/>
        </w:rPr>
      </w:pPr>
    </w:p>
    <w:p w:rsidR="00F433D6" w:rsidRDefault="00DE3E7F" w:rsidP="00F433D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E97136" w:rsidRDefault="00F433D6" w:rsidP="00F433D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  <w:r w:rsidR="00E97136">
        <w:rPr>
          <w:rFonts w:ascii="Arial" w:hAnsi="Arial"/>
          <w:sz w:val="24"/>
          <w:lang w:val="es-MX"/>
        </w:rPr>
        <w:t xml:space="preserve">Extiende  de </w:t>
      </w:r>
      <w:r w:rsidR="00F068A3">
        <w:rPr>
          <w:rFonts w:ascii="Arial" w:hAnsi="Arial"/>
          <w:sz w:val="24"/>
          <w:lang w:val="es-MX"/>
        </w:rPr>
        <w:t>Administrar ventas</w:t>
      </w:r>
      <w:r w:rsidR="00E9713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433D6" w:rsidRDefault="00F068A3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>Se ha solicitado la compra de un producto específico</w:t>
      </w:r>
      <w:r w:rsidR="00F433D6">
        <w:rPr>
          <w:rFonts w:ascii="Arial" w:hAnsi="Arial"/>
          <w:sz w:val="24"/>
          <w:lang w:val="es-MX"/>
        </w:rPr>
        <w:t>.</w:t>
      </w:r>
    </w:p>
    <w:p w:rsidR="00F433D6" w:rsidRDefault="00F433D6" w:rsidP="000B4819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sistema del Almacén.</w:t>
      </w:r>
    </w:p>
    <w:p w:rsidR="00F433D6" w:rsidRDefault="00F433D6" w:rsidP="00F433D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ingresado al apartado “</w:t>
      </w:r>
      <w:r w:rsidR="00F068A3">
        <w:rPr>
          <w:rFonts w:ascii="Arial" w:hAnsi="Arial"/>
          <w:sz w:val="24"/>
          <w:lang w:val="es-419"/>
        </w:rPr>
        <w:t>Realizar venta</w:t>
      </w:r>
      <w:r>
        <w:rPr>
          <w:rFonts w:ascii="Arial" w:hAnsi="Arial"/>
          <w:sz w:val="24"/>
          <w:lang w:val="es-MX"/>
        </w:rPr>
        <w:t>”.</w:t>
      </w:r>
    </w:p>
    <w:p w:rsidR="00DE3E7F" w:rsidRDefault="00F433D6" w:rsidP="00F433D6">
      <w:pPr>
        <w:pStyle w:val="Prrafodelista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C74C82" w:rsidRDefault="00CF3091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 condiciones</w:t>
      </w:r>
      <w:r w:rsidR="00C74C82">
        <w:rPr>
          <w:rFonts w:ascii="Arial" w:hAnsi="Arial"/>
          <w:sz w:val="24"/>
          <w:lang w:val="es-MX"/>
        </w:rPr>
        <w:t>:</w:t>
      </w:r>
    </w:p>
    <w:p w:rsidR="008C63B6" w:rsidRPr="008C63B6" w:rsidRDefault="00F433D6" w:rsidP="008C63B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</w:t>
      </w:r>
      <w:r w:rsidR="00F068A3">
        <w:rPr>
          <w:rFonts w:ascii="Arial" w:hAnsi="Arial"/>
          <w:sz w:val="24"/>
          <w:lang w:val="es-419"/>
        </w:rPr>
        <w:t>completado todos los requisitos para la venta de un producto</w:t>
      </w:r>
      <w:r>
        <w:rPr>
          <w:rFonts w:ascii="Arial" w:hAnsi="Arial"/>
          <w:sz w:val="24"/>
          <w:lang w:val="es-MX"/>
        </w:rPr>
        <w:t>.</w:t>
      </w:r>
    </w:p>
    <w:p w:rsidR="00F433D6" w:rsidRDefault="00F433D6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443EBC">
              <w:rPr>
                <w:rFonts w:ascii="Arial" w:hAnsi="Arial"/>
                <w:sz w:val="24"/>
                <w:lang w:val="es-MX"/>
              </w:rPr>
              <w:t xml:space="preserve">muestra los </w:t>
            </w:r>
            <w:r>
              <w:rPr>
                <w:rFonts w:ascii="Arial" w:hAnsi="Arial"/>
                <w:sz w:val="24"/>
                <w:lang w:val="es-MX"/>
              </w:rPr>
              <w:t xml:space="preserve">campos del formulario </w:t>
            </w:r>
            <w:r w:rsidR="00F068A3">
              <w:rPr>
                <w:rFonts w:ascii="Arial" w:hAnsi="Arial"/>
                <w:sz w:val="24"/>
                <w:lang w:val="es-MX"/>
              </w:rPr>
              <w:t>de una factura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020D1E">
        <w:tc>
          <w:tcPr>
            <w:tcW w:w="637" w:type="dxa"/>
          </w:tcPr>
          <w:p w:rsidR="00020D1E" w:rsidRPr="00020D1E" w:rsidRDefault="00020D1E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020D1E" w:rsidRDefault="00020D1E" w:rsidP="00F068A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 el tipo de venta a realizar.</w:t>
            </w:r>
          </w:p>
        </w:tc>
      </w:tr>
      <w:tr w:rsidR="008B2041">
        <w:tc>
          <w:tcPr>
            <w:tcW w:w="637" w:type="dxa"/>
          </w:tcPr>
          <w:p w:rsidR="008B2041" w:rsidRDefault="008B204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8B2041" w:rsidRDefault="008B2041" w:rsidP="00F068A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F068A3">
              <w:rPr>
                <w:rFonts w:ascii="Arial" w:hAnsi="Arial"/>
                <w:sz w:val="24"/>
                <w:lang w:val="es-419"/>
              </w:rPr>
              <w:t>usuario digita el código del producto en el campo respectivo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B2041">
        <w:tc>
          <w:tcPr>
            <w:tcW w:w="637" w:type="dxa"/>
          </w:tcPr>
          <w:p w:rsidR="008B2041" w:rsidRDefault="00F068A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8B2041" w:rsidRDefault="008B2041" w:rsidP="00F068A3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F068A3">
              <w:rPr>
                <w:rFonts w:ascii="Arial" w:hAnsi="Arial"/>
                <w:sz w:val="24"/>
                <w:lang w:val="es-419"/>
              </w:rPr>
              <w:t>sistema nuestra los detalles del producto en venta.</w:t>
            </w:r>
          </w:p>
        </w:tc>
      </w:tr>
      <w:tr w:rsidR="00443EBC">
        <w:tc>
          <w:tcPr>
            <w:tcW w:w="637" w:type="dxa"/>
          </w:tcPr>
          <w:p w:rsidR="00443EBC" w:rsidRDefault="00020D1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020D1E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sistema calcula los costos de venta.</w:t>
            </w:r>
          </w:p>
        </w:tc>
      </w:tr>
      <w:tr w:rsidR="00443EBC">
        <w:tc>
          <w:tcPr>
            <w:tcW w:w="637" w:type="dxa"/>
          </w:tcPr>
          <w:p w:rsidR="00443EBC" w:rsidRDefault="00020D1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020D1E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verifica que todo este correcto.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443EBC" w:rsidRDefault="00020D1E" w:rsidP="00443EB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usuario realiza la venta.</w:t>
            </w:r>
          </w:p>
        </w:tc>
      </w:tr>
      <w:tr w:rsidR="00500527">
        <w:tc>
          <w:tcPr>
            <w:tcW w:w="637" w:type="dxa"/>
          </w:tcPr>
          <w:p w:rsidR="00500527" w:rsidRPr="00020D1E" w:rsidRDefault="00020D1E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00527" w:rsidRDefault="00020D1E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sistema resta las existencias del producto del inventario</w:t>
            </w:r>
            <w:r w:rsidR="003A5244"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443EBC">
        <w:tc>
          <w:tcPr>
            <w:tcW w:w="637" w:type="dxa"/>
          </w:tcPr>
          <w:p w:rsidR="00443EBC" w:rsidRDefault="00443EB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43EBC" w:rsidRDefault="003A5244" w:rsidP="0050052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419"/>
              </w:rPr>
              <w:t>El sistema registra la venta.</w:t>
            </w:r>
          </w:p>
        </w:tc>
      </w:tr>
      <w:tr w:rsidR="00500527">
        <w:tc>
          <w:tcPr>
            <w:tcW w:w="637" w:type="dxa"/>
          </w:tcPr>
          <w:p w:rsidR="00500527" w:rsidRDefault="0050052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500527" w:rsidRPr="003A5244" w:rsidRDefault="00500527" w:rsidP="003A5244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Pr="00802685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4A354E" w:rsidRDefault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4A354E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 w:rsidR="00CF3091">
        <w:rPr>
          <w:rFonts w:ascii="Arial" w:hAnsi="Arial"/>
          <w:sz w:val="24"/>
          <w:lang w:val="es-MX"/>
        </w:rPr>
        <w:t xml:space="preserve">: </w:t>
      </w:r>
    </w:p>
    <w:p w:rsidR="004A354E" w:rsidRDefault="004A354E" w:rsidP="004A354E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1D719D">
        <w:tc>
          <w:tcPr>
            <w:tcW w:w="637" w:type="dxa"/>
          </w:tcPr>
          <w:p w:rsidR="001D719D" w:rsidRDefault="001D719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2.a Venta de contado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1 – El sistema carga el formulario para ventas de contado.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Regresa a flujo típico, paso 3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D719D" w:rsidRDefault="001D719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2.b Venta de crédito</w:t>
            </w:r>
          </w:p>
        </w:tc>
      </w:tr>
      <w:tr w:rsidR="001D719D">
        <w:tc>
          <w:tcPr>
            <w:tcW w:w="637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1D719D" w:rsidRPr="001D719D" w:rsidRDefault="001D719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1 – El sistema carga el formulario para ventas de crédito</w:t>
            </w:r>
          </w:p>
        </w:tc>
      </w:tr>
      <w:tr w:rsidR="001D719D">
        <w:tc>
          <w:tcPr>
            <w:tcW w:w="637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2 – El usuario selecciona el cliente de una lista.</w:t>
            </w:r>
          </w:p>
        </w:tc>
      </w:tr>
      <w:tr w:rsidR="001D719D">
        <w:tc>
          <w:tcPr>
            <w:tcW w:w="637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1D719D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3 – El usuario selecciona el plazo del crédito.</w:t>
            </w:r>
          </w:p>
        </w:tc>
      </w:tr>
      <w:tr w:rsidR="00320C11">
        <w:tc>
          <w:tcPr>
            <w:tcW w:w="637" w:type="dxa"/>
          </w:tcPr>
          <w:p w:rsidR="00320C11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320C11" w:rsidRPr="00320C11" w:rsidRDefault="00320C11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4 – El usuario digita el monto de la prima.</w:t>
            </w:r>
            <w:bookmarkStart w:id="0" w:name="_GoBack"/>
            <w:bookmarkEnd w:id="0"/>
          </w:p>
        </w:tc>
      </w:tr>
      <w:tr w:rsidR="00320C11">
        <w:tc>
          <w:tcPr>
            <w:tcW w:w="637" w:type="dxa"/>
          </w:tcPr>
          <w:p w:rsidR="00320C11" w:rsidRPr="001D719D" w:rsidRDefault="00320C1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20C11" w:rsidRDefault="00320C1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320C11">
        <w:tc>
          <w:tcPr>
            <w:tcW w:w="637" w:type="dxa"/>
          </w:tcPr>
          <w:p w:rsidR="00320C11" w:rsidRPr="001D719D" w:rsidRDefault="00320C11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320C11" w:rsidRDefault="00320C1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Pr="001D719D" w:rsidRDefault="00C74C82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C74C82" w:rsidRDefault="00320C1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CF3091">
              <w:rPr>
                <w:rFonts w:ascii="Arial" w:hAnsi="Arial"/>
                <w:sz w:val="24"/>
                <w:lang w:val="es-MX"/>
              </w:rPr>
              <w:t>.a  Datos erróneos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67023" w:rsidRPr="00A67023" w:rsidRDefault="00CF3091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</w:t>
            </w:r>
            <w:r w:rsidR="00A67023">
              <w:rPr>
                <w:rFonts w:ascii="Arial" w:hAnsi="Arial"/>
                <w:sz w:val="24"/>
                <w:lang w:val="es-MX"/>
              </w:rPr>
              <w:t xml:space="preserve"> muestra un mensaje en los campos erróneos</w:t>
            </w:r>
          </w:p>
        </w:tc>
      </w:tr>
      <w:tr w:rsidR="00A67023">
        <w:tc>
          <w:tcPr>
            <w:tcW w:w="637" w:type="dxa"/>
          </w:tcPr>
          <w:p w:rsidR="00A67023" w:rsidRPr="00A67023" w:rsidRDefault="00A67023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67023" w:rsidRDefault="00A67023" w:rsidP="00A6702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vuelve a paso de flujo típico 1</w:t>
            </w:r>
            <w:r w:rsidR="003C5FCF">
              <w:rPr>
                <w:rFonts w:ascii="Arial" w:hAnsi="Arial"/>
                <w:sz w:val="24"/>
                <w:lang w:val="es-MX"/>
              </w:rPr>
              <w:t xml:space="preserve"> (problemas de imprimir)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CF309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 w:rsidR="00B72F05">
        <w:rPr>
          <w:rFonts w:ascii="Arial" w:hAnsi="Arial"/>
          <w:sz w:val="24"/>
          <w:lang w:val="es-MX"/>
        </w:rPr>
        <w:t xml:space="preserve">: </w:t>
      </w:r>
      <w:r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Pr="00B72F05" w:rsidRDefault="00B72F05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B72F05">
              <w:rPr>
                <w:rFonts w:ascii="Arial" w:hAnsi="Arial"/>
                <w:b/>
                <w:sz w:val="24"/>
                <w:lang w:val="es-MX"/>
              </w:rPr>
              <w:t>Fallos por factores externos (desastres naturales, electricidad, conectividad, otros)</w:t>
            </w:r>
          </w:p>
        </w:tc>
      </w:tr>
      <w:tr w:rsidR="00C74C82">
        <w:tc>
          <w:tcPr>
            <w:tcW w:w="637" w:type="dxa"/>
          </w:tcPr>
          <w:p w:rsidR="00C74C82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:rsidR="00C74C82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72F05">
              <w:rPr>
                <w:rFonts w:ascii="Arial" w:hAnsi="Arial"/>
                <w:sz w:val="24"/>
                <w:lang w:val="es-MX"/>
              </w:rPr>
              <w:t>El usuario reiniciará el equipo.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72F05">
              <w:rPr>
                <w:rFonts w:ascii="Arial" w:hAnsi="Arial"/>
                <w:sz w:val="24"/>
                <w:lang w:val="es-MX"/>
              </w:rPr>
              <w:t>El sistema intentará recuperar la transacción antes del fallo.</w:t>
            </w:r>
          </w:p>
        </w:tc>
      </w:tr>
      <w:tr w:rsidR="004A354E">
        <w:tc>
          <w:tcPr>
            <w:tcW w:w="637" w:type="dxa"/>
          </w:tcPr>
          <w:p w:rsid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:rsidR="004A354E" w:rsidRPr="004A354E" w:rsidRDefault="00B72F0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B72F05">
              <w:rPr>
                <w:rFonts w:ascii="Arial" w:hAnsi="Arial"/>
                <w:sz w:val="24"/>
                <w:lang w:val="es-MX"/>
              </w:rPr>
              <w:t>El sistema se reestablecerá al último estado consistente</w:t>
            </w:r>
          </w:p>
        </w:tc>
      </w:tr>
    </w:tbl>
    <w:p w:rsidR="00B72F05" w:rsidRDefault="00B72F05" w:rsidP="00B72F05">
      <w:pPr>
        <w:jc w:val="both"/>
        <w:rPr>
          <w:rFonts w:ascii="Arial" w:hAnsi="Arial"/>
          <w:sz w:val="24"/>
          <w:lang w:val="es-MX"/>
        </w:rPr>
      </w:pPr>
      <w:r w:rsidRPr="00B72F05">
        <w:rPr>
          <w:rFonts w:ascii="Arial" w:hAnsi="Arial"/>
          <w:sz w:val="24"/>
          <w:lang w:val="es-MX"/>
        </w:rPr>
        <w:tab/>
      </w:r>
    </w:p>
    <w:p w:rsidR="00B72F05" w:rsidRDefault="00B72F05">
      <w:pPr>
        <w:jc w:val="both"/>
        <w:rPr>
          <w:rFonts w:ascii="Arial" w:hAnsi="Arial"/>
          <w:sz w:val="24"/>
          <w:lang w:val="es-MX"/>
        </w:rPr>
      </w:pPr>
    </w:p>
    <w:p w:rsidR="00DE3E7F" w:rsidRDefault="00B72F05" w:rsidP="00B72F05">
      <w:pPr>
        <w:tabs>
          <w:tab w:val="left" w:pos="2850"/>
        </w:tabs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7C4" w:rsidRDefault="00EC47C4">
      <w:r>
        <w:separator/>
      </w:r>
    </w:p>
  </w:endnote>
  <w:endnote w:type="continuationSeparator" w:id="0">
    <w:p w:rsidR="00EC47C4" w:rsidRDefault="00EC4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7C4" w:rsidRDefault="00EC47C4">
      <w:r>
        <w:separator/>
      </w:r>
    </w:p>
  </w:footnote>
  <w:footnote w:type="continuationSeparator" w:id="0">
    <w:p w:rsidR="00EC47C4" w:rsidRDefault="00EC4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685" w:rsidRDefault="0080268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416920">
      <w:rPr>
        <w:noProof/>
        <w:lang w:val="es-MX"/>
      </w:rPr>
      <w:t>09/11/a</w:t>
    </w:r>
    <w:r>
      <w:rPr>
        <w:lang w:val="es-MX"/>
      </w:rPr>
      <w:fldChar w:fldCharType="end"/>
    </w:r>
  </w:p>
  <w:p w:rsidR="00802685" w:rsidRDefault="00802685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20C11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22E3299"/>
    <w:multiLevelType w:val="hybridMultilevel"/>
    <w:tmpl w:val="713209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E010A"/>
    <w:multiLevelType w:val="hybridMultilevel"/>
    <w:tmpl w:val="9B1E5E4C"/>
    <w:lvl w:ilvl="0" w:tplc="20D63B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86195"/>
    <w:multiLevelType w:val="hybridMultilevel"/>
    <w:tmpl w:val="EC7AC7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E36D4"/>
    <w:multiLevelType w:val="hybridMultilevel"/>
    <w:tmpl w:val="092634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C02D11"/>
    <w:multiLevelType w:val="hybridMultilevel"/>
    <w:tmpl w:val="2884A03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4"/>
    <w:rsid w:val="00020D1E"/>
    <w:rsid w:val="000B4819"/>
    <w:rsid w:val="001D719D"/>
    <w:rsid w:val="00202EE2"/>
    <w:rsid w:val="00320C11"/>
    <w:rsid w:val="003A3604"/>
    <w:rsid w:val="003A5244"/>
    <w:rsid w:val="003C5FCF"/>
    <w:rsid w:val="003F2242"/>
    <w:rsid w:val="00416920"/>
    <w:rsid w:val="00443EBC"/>
    <w:rsid w:val="004A354E"/>
    <w:rsid w:val="004F733D"/>
    <w:rsid w:val="00500527"/>
    <w:rsid w:val="006B13E0"/>
    <w:rsid w:val="00724E24"/>
    <w:rsid w:val="00802685"/>
    <w:rsid w:val="00875E44"/>
    <w:rsid w:val="008930E6"/>
    <w:rsid w:val="008B2041"/>
    <w:rsid w:val="008C63B6"/>
    <w:rsid w:val="00A67023"/>
    <w:rsid w:val="00B72F05"/>
    <w:rsid w:val="00C74C82"/>
    <w:rsid w:val="00CF3091"/>
    <w:rsid w:val="00DE3E7F"/>
    <w:rsid w:val="00E84A42"/>
    <w:rsid w:val="00E97136"/>
    <w:rsid w:val="00EC47C4"/>
    <w:rsid w:val="00F068A3"/>
    <w:rsid w:val="00F433D6"/>
    <w:rsid w:val="00F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BE5B79-9BDB-48F1-ADD9-A43B4529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F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-%20Cotizar%20Profor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ECU- Cotizar Proforma.dot</Template>
  <TotalTime>277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Jose Eduardo Quiros Vega</dc:creator>
  <cp:keywords/>
  <cp:lastModifiedBy>Luis Campos</cp:lastModifiedBy>
  <cp:revision>14</cp:revision>
  <cp:lastPrinted>2015-09-13T19:49:00Z</cp:lastPrinted>
  <dcterms:created xsi:type="dcterms:W3CDTF">2015-09-13T18:58:00Z</dcterms:created>
  <dcterms:modified xsi:type="dcterms:W3CDTF">2015-11-09T23:35:00Z</dcterms:modified>
</cp:coreProperties>
</file>