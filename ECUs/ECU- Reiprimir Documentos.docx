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FF4F17" w:rsidP="00FF4F17">
      <w:pPr>
        <w:ind w:left="360"/>
        <w:jc w:val="both"/>
        <w:rPr>
          <w:rFonts w:ascii="Arial" w:hAnsi="Arial"/>
          <w:sz w:val="24"/>
          <w:lang w:val="es-MX"/>
        </w:rPr>
      </w:pPr>
      <w:r w:rsidRPr="00FF4F17">
        <w:rPr>
          <w:rFonts w:ascii="Arial" w:hAnsi="Arial"/>
          <w:sz w:val="24"/>
          <w:lang w:val="es-MX"/>
        </w:rPr>
        <w:t>Reimprimir documentos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FF4F17" w:rsidP="00FF4F17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Cajero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FF4F17" w:rsidP="00FF4F17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Reimprimir un documento por fallos de impresión.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FF4F17" w:rsidP="00FF4F17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basa en r</w:t>
      </w:r>
      <w:r w:rsidRPr="00FF4F17">
        <w:rPr>
          <w:rFonts w:ascii="Arial" w:hAnsi="Arial"/>
          <w:sz w:val="24"/>
          <w:lang w:val="es-MX"/>
        </w:rPr>
        <w:t>eimprimir</w:t>
      </w:r>
      <w:r>
        <w:rPr>
          <w:rFonts w:ascii="Arial" w:hAnsi="Arial"/>
          <w:sz w:val="24"/>
          <w:lang w:val="es-MX"/>
        </w:rPr>
        <w:t xml:space="preserve"> el</w:t>
      </w:r>
      <w:r w:rsidRPr="00FF4F17">
        <w:rPr>
          <w:rFonts w:ascii="Arial" w:hAnsi="Arial"/>
          <w:sz w:val="24"/>
          <w:lang w:val="es-MX"/>
        </w:rPr>
        <w:t xml:space="preserve"> último documento, lo cual requiere una consulta a base de datos.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FF4F17" w:rsidP="00FF4F17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Reimprime el último documento que se efectuó, realizando una búsqueda en la base de datos.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FF4F17" w:rsidRDefault="00FF4F17" w:rsidP="00FF4F17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Incluye </w:t>
      </w:r>
      <w:r w:rsidRPr="00FF4F17">
        <w:rPr>
          <w:rFonts w:ascii="Arial" w:hAnsi="Arial"/>
          <w:sz w:val="24"/>
          <w:lang w:val="es-MX"/>
        </w:rPr>
        <w:t>Identificar usuario</w:t>
      </w:r>
    </w:p>
    <w:p w:rsidR="00FF4F17" w:rsidRDefault="00FF4F17" w:rsidP="00FF4F17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Extiende de Administrar Facturas y Clientes.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FF4F17" w:rsidRDefault="00DE3E7F" w:rsidP="00FF4F17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8F081D" w:rsidP="00FF4F17">
      <w:pPr>
        <w:pStyle w:val="Textoindependiente"/>
        <w:numPr>
          <w:ilvl w:val="0"/>
          <w:numId w:val="7"/>
        </w:numPr>
      </w:pPr>
      <w:r>
        <w:t>La impresión de un documento ha fallado</w:t>
      </w:r>
      <w:r w:rsidR="00FF4F17">
        <w:t>.</w:t>
      </w:r>
    </w:p>
    <w:p w:rsidR="00FF4F17" w:rsidRDefault="00FF4F17" w:rsidP="00FF4F17">
      <w:pPr>
        <w:pStyle w:val="Textoindependiente"/>
        <w:numPr>
          <w:ilvl w:val="0"/>
          <w:numId w:val="7"/>
        </w:numPr>
      </w:pPr>
      <w:r>
        <w:t>El cajero</w:t>
      </w:r>
      <w:r w:rsidR="008F081D">
        <w:t xml:space="preserve"> selecciona </w:t>
      </w:r>
      <w:r>
        <w:t xml:space="preserve">en el menú </w:t>
      </w:r>
      <w:r w:rsidR="008F081D">
        <w:t>“</w:t>
      </w:r>
      <w:r>
        <w:t>Administrar Facturas y Clientes</w:t>
      </w:r>
      <w:r w:rsidR="008F081D">
        <w:t>”</w:t>
      </w:r>
      <w:r>
        <w:t>.</w:t>
      </w:r>
    </w:p>
    <w:p w:rsidR="00FF4F17" w:rsidRDefault="00FF4F17" w:rsidP="00FF4F17">
      <w:pPr>
        <w:pStyle w:val="Textoindependiente"/>
        <w:numPr>
          <w:ilvl w:val="0"/>
          <w:numId w:val="7"/>
        </w:numPr>
      </w:pPr>
      <w:r>
        <w:t>El sistema despliega opciones que puede realizar el cajero.</w:t>
      </w:r>
    </w:p>
    <w:p w:rsidR="00FF4F17" w:rsidRDefault="00FF4F17" w:rsidP="00FF4F17">
      <w:pPr>
        <w:pStyle w:val="Textoindependiente"/>
        <w:numPr>
          <w:ilvl w:val="0"/>
          <w:numId w:val="7"/>
        </w:numPr>
      </w:pPr>
      <w:r>
        <w:t xml:space="preserve">El cajero selecciona </w:t>
      </w:r>
      <w:r w:rsidR="008F081D">
        <w:t>“Reimprimir documento”.</w:t>
      </w:r>
    </w:p>
    <w:p w:rsidR="008F081D" w:rsidRDefault="008F081D" w:rsidP="008F081D">
      <w:pPr>
        <w:pStyle w:val="Textoindependiente"/>
        <w:ind w:left="360"/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C74C82" w:rsidRPr="00581886" w:rsidRDefault="008F081D" w:rsidP="00C74C82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sistema imprime el último documento efectuado.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4A3410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Pr="004A3410" w:rsidRDefault="004A3410" w:rsidP="004A3410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4A3410">
              <w:rPr>
                <w:rFonts w:ascii="Arial" w:hAnsi="Arial"/>
                <w:sz w:val="24"/>
                <w:lang w:val="es-MX"/>
              </w:rPr>
              <w:t>El cajero selecciona el modulo “Administrar Facturas y Clientes”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4A3410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C74C82" w:rsidRPr="004A3410" w:rsidRDefault="004A3410" w:rsidP="004A3410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despliega una serie de opciones.</w:t>
            </w:r>
          </w:p>
        </w:tc>
      </w:tr>
      <w:tr w:rsidR="004A3410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4A3410" w:rsidRDefault="004A3410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4A3410" w:rsidRDefault="004A3410" w:rsidP="004A3410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cajero elije la opción de “Reimprimir documento”</w:t>
            </w:r>
          </w:p>
        </w:tc>
      </w:tr>
      <w:tr w:rsidR="004A3410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4A3410" w:rsidRDefault="004A3410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A3410" w:rsidRDefault="004A3410" w:rsidP="004A3410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busca en la base de datos el último</w:t>
            </w:r>
            <w:bookmarkStart w:id="0" w:name="_GoBack"/>
            <w:bookmarkEnd w:id="0"/>
            <w:r>
              <w:rPr>
                <w:rFonts w:ascii="Arial" w:hAnsi="Arial"/>
                <w:sz w:val="24"/>
                <w:lang w:val="es-MX"/>
              </w:rPr>
              <w:t xml:space="preserve"> documento impreso</w:t>
            </w:r>
          </w:p>
        </w:tc>
      </w:tr>
      <w:tr w:rsidR="004A3410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4A3410" w:rsidRDefault="004A3410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A3410" w:rsidRDefault="004A3410" w:rsidP="004A3410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imprime el documento solicitado.</w:t>
            </w:r>
          </w:p>
        </w:tc>
      </w:tr>
      <w:tr w:rsidR="004A3410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4A3410" w:rsidRDefault="004A3410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4A3410" w:rsidRPr="004A3410" w:rsidRDefault="004A3410" w:rsidP="004A341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CAC" w:rsidRDefault="00155CAC">
      <w:r>
        <w:separator/>
      </w:r>
    </w:p>
  </w:endnote>
  <w:endnote w:type="continuationSeparator" w:id="0">
    <w:p w:rsidR="00155CAC" w:rsidRDefault="00155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CAC" w:rsidRDefault="00155CAC">
      <w:r>
        <w:separator/>
      </w:r>
    </w:p>
  </w:footnote>
  <w:footnote w:type="continuationSeparator" w:id="0">
    <w:p w:rsidR="00155CAC" w:rsidRDefault="00155C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FF4F17">
      <w:rPr>
        <w:noProof/>
        <w:lang w:val="es-MX"/>
      </w:rPr>
      <w:t>13/09/a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A3410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C640D72"/>
    <w:multiLevelType w:val="hybridMultilevel"/>
    <w:tmpl w:val="8C12268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94A47"/>
    <w:multiLevelType w:val="hybridMultilevel"/>
    <w:tmpl w:val="D88031B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A47EC"/>
    <w:multiLevelType w:val="hybridMultilevel"/>
    <w:tmpl w:val="9724D01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17"/>
    <w:rsid w:val="00155CAC"/>
    <w:rsid w:val="004A3410"/>
    <w:rsid w:val="00581886"/>
    <w:rsid w:val="008F081D"/>
    <w:rsid w:val="00C74C82"/>
    <w:rsid w:val="00DE3E7F"/>
    <w:rsid w:val="00FF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5B0BE-3B1C-4ED7-BB31-F8966C87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4A3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-%20Reimprimir%20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ECU- Reimprimir Documentos</Template>
  <TotalTime>29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Jose Eduardo Quiros Vega</dc:creator>
  <cp:keywords/>
  <cp:lastModifiedBy>Jose Eduardo Quiros Vega</cp:lastModifiedBy>
  <cp:revision>2</cp:revision>
  <cp:lastPrinted>1601-01-01T00:00:00Z</cp:lastPrinted>
  <dcterms:created xsi:type="dcterms:W3CDTF">2015-09-13T20:27:00Z</dcterms:created>
  <dcterms:modified xsi:type="dcterms:W3CDTF">2015-09-13T20:56:00Z</dcterms:modified>
</cp:coreProperties>
</file>