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>(Versión yy)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¿Para qué sirve el caso de uso?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pStyle w:val="Textoindependiente"/>
      </w:pPr>
      <w:r>
        <w:t>¿Cómo procede el caso de uso y con qué datos (indicar solo el nombre de los atributos)?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Liste el nombre de los casos de uso, el tipo de asociación con cada uno (&lt;&lt;extiende a&gt;&gt;, &lt;&lt;conectado con&gt;&gt;, &lt;&lt;usa&gt;&gt;) y establezca los hipervínculos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pStyle w:val="Textoindependiente"/>
      </w:pPr>
      <w:r>
        <w:t xml:space="preserve">[Enumere y describa las condiciones </w:t>
      </w:r>
      <w:r w:rsidR="00C74C82">
        <w:t xml:space="preserve">relevantes </w:t>
      </w:r>
      <w:r>
        <w:t>que deberán darse en el sistema y en el entorno para que el flujo típico de interacciones o alguna de sus alternativas pueda completarse]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pStyle w:val="Textoindependiente"/>
      </w:pPr>
      <w:r>
        <w:t>[Enumere y describa las condiciones relevantes que se garantizan en el sistema y en el entorno cuando se complete exitosamente el flujo típico de interacciones o alguno de sus flujos de interacción alternativos]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7C8" w:rsidRDefault="000727C8">
      <w:r>
        <w:separator/>
      </w:r>
    </w:p>
  </w:endnote>
  <w:endnote w:type="continuationSeparator" w:id="0">
    <w:p w:rsidR="000727C8" w:rsidRDefault="0007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7C8" w:rsidRDefault="000727C8">
      <w:r>
        <w:separator/>
      </w:r>
    </w:p>
  </w:footnote>
  <w:footnote w:type="continuationSeparator" w:id="0">
    <w:p w:rsidR="000727C8" w:rsidRDefault="000727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FB0ACE">
      <w:rPr>
        <w:noProof/>
        <w:lang w:val="es-MX"/>
      </w:rPr>
      <w:t>12/09/a</w:t>
    </w:r>
    <w:r>
      <w:rPr>
        <w:lang w:val="es-MX"/>
      </w:rPr>
      <w:fldChar w:fldCharType="end"/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B0ACE"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ACE"/>
    <w:rsid w:val="000727C8"/>
    <w:rsid w:val="00C74C82"/>
    <w:rsid w:val="00DE3E7F"/>
    <w:rsid w:val="00FB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FB49D-63B1-4153-9BF0-C2BBFF8C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Documents\GitHub\Analisis-y-Diseno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2</TotalTime>
  <Pages>2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Luis Campos</dc:creator>
  <cp:keywords/>
  <cp:lastModifiedBy>Luis Campos</cp:lastModifiedBy>
  <cp:revision>1</cp:revision>
  <cp:lastPrinted>1601-01-01T00:00:00Z</cp:lastPrinted>
  <dcterms:created xsi:type="dcterms:W3CDTF">2015-09-12T22:23:00Z</dcterms:created>
  <dcterms:modified xsi:type="dcterms:W3CDTF">2015-09-12T22:25:00Z</dcterms:modified>
</cp:coreProperties>
</file>