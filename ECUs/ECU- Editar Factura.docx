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755D7E" w:rsidP="00755D7E">
      <w:pPr>
        <w:ind w:firstLine="360"/>
        <w:jc w:val="both"/>
        <w:rPr>
          <w:rFonts w:ascii="Arial" w:hAnsi="Arial"/>
          <w:sz w:val="24"/>
          <w:lang w:val="es-MX"/>
        </w:rPr>
      </w:pPr>
      <w:r w:rsidRPr="00755D7E">
        <w:rPr>
          <w:rFonts w:ascii="Arial" w:hAnsi="Arial"/>
          <w:sz w:val="24"/>
          <w:lang w:val="es-MX"/>
        </w:rPr>
        <w:t>Editar facturas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755D7E" w:rsidP="00755D7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Cajero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755D7E" w:rsidRDefault="00755D7E" w:rsidP="00755D7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Corrige errores en las facturas registradas en el sistema.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755D7E" w:rsidRPr="00755D7E" w:rsidRDefault="00755D7E" w:rsidP="00755D7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basa en editar una factura que contiene errores y aplicarle las modificaciones que esta requiere.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755D7E" w:rsidP="00755D7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Ingresa a una factura realizada y la muestra de forma editable, para que el cajero realice las correcciones pertinentes y se guarde en el sistema con los cambios efectuados.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755D7E" w:rsidP="00755D7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Incluye </w:t>
      </w:r>
      <w:r w:rsidRPr="00755D7E">
        <w:rPr>
          <w:rFonts w:ascii="Arial" w:hAnsi="Arial"/>
          <w:sz w:val="24"/>
          <w:lang w:val="es-MX"/>
        </w:rPr>
        <w:t>Identificar usuario</w:t>
      </w:r>
      <w:r>
        <w:rPr>
          <w:rFonts w:ascii="Arial" w:hAnsi="Arial"/>
          <w:sz w:val="24"/>
          <w:lang w:val="es-MX"/>
        </w:rPr>
        <w:t>.</w:t>
      </w:r>
    </w:p>
    <w:p w:rsidR="00755D7E" w:rsidRDefault="00755D7E" w:rsidP="00755D7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Extiende de Administrar Facturas y Clientes.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4A7BA5" w:rsidP="00AD2422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cajero ingresa al sistema y se valida.</w:t>
      </w:r>
    </w:p>
    <w:p w:rsidR="004A7BA5" w:rsidRDefault="004A7BA5" w:rsidP="00AD2422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ingresa al apartado de “Editar Factura”.</w:t>
      </w:r>
    </w:p>
    <w:p w:rsidR="004A7BA5" w:rsidRDefault="004A7BA5" w:rsidP="00AD2422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sistema solicita el número de factura a modificar.</w:t>
      </w:r>
    </w:p>
    <w:p w:rsidR="004A7BA5" w:rsidRDefault="004A7BA5" w:rsidP="00AD2422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cajero corrige la factura.</w:t>
      </w:r>
    </w:p>
    <w:p w:rsidR="004A7BA5" w:rsidRPr="004A7BA5" w:rsidRDefault="004A7BA5" w:rsidP="004A7BA5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Pr="004A7BA5" w:rsidRDefault="004A7BA5" w:rsidP="004A7BA5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La factura se guarda con los datos correctos.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4A7B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C74C82" w:rsidRPr="004A7BA5" w:rsidRDefault="004A7BA5" w:rsidP="004A7B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4A7BA5">
              <w:rPr>
                <w:rFonts w:ascii="Arial" w:hAnsi="Arial"/>
                <w:sz w:val="24"/>
                <w:lang w:val="es-MX"/>
              </w:rPr>
              <w:t>El sistema solicita validarse como usuario.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4A7B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4A7BA5" w:rsidRDefault="004A7BA5" w:rsidP="004A7B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cajero se autentifica como usuario.</w:t>
            </w:r>
          </w:p>
        </w:tc>
      </w:tr>
      <w:tr w:rsidR="004A7BA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A7BA5" w:rsidRDefault="004A7B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A7BA5" w:rsidRDefault="004A7BA5" w:rsidP="004A7B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valida los datos ingresados.</w:t>
            </w:r>
          </w:p>
        </w:tc>
      </w:tr>
      <w:tr w:rsidR="004A7BA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A7BA5" w:rsidRDefault="004A7B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A7BA5" w:rsidRPr="004A7BA5" w:rsidRDefault="004A7BA5" w:rsidP="004A7B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en pantalla una serie de opciones.</w:t>
            </w:r>
          </w:p>
        </w:tc>
      </w:tr>
      <w:tr w:rsidR="004A7BA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A7BA5" w:rsidRDefault="004A7B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4A7BA5" w:rsidRDefault="004A7BA5" w:rsidP="004A7B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cajero selecciona “Administrar Facturas y Clientes”.</w:t>
            </w:r>
          </w:p>
        </w:tc>
      </w:tr>
      <w:tr w:rsidR="004A7BA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A7BA5" w:rsidRDefault="004A7BA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A7BA5" w:rsidRDefault="004A7BA5" w:rsidP="004A7B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lastRenderedPageBreak/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1CF" w:rsidRDefault="00AD51CF">
      <w:r>
        <w:separator/>
      </w:r>
    </w:p>
  </w:endnote>
  <w:endnote w:type="continuationSeparator" w:id="0">
    <w:p w:rsidR="00AD51CF" w:rsidRDefault="00AD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1CF" w:rsidRDefault="00AD51CF">
      <w:r>
        <w:separator/>
      </w:r>
    </w:p>
  </w:footnote>
  <w:footnote w:type="continuationSeparator" w:id="0">
    <w:p w:rsidR="00AD51CF" w:rsidRDefault="00AD51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755D7E">
      <w:rPr>
        <w:noProof/>
        <w:lang w:val="es-MX"/>
      </w:rPr>
      <w:t>13/09/a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D2B97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3D5072F1"/>
    <w:multiLevelType w:val="hybridMultilevel"/>
    <w:tmpl w:val="F790182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C5296"/>
    <w:multiLevelType w:val="hybridMultilevel"/>
    <w:tmpl w:val="387A1A5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5D71569"/>
    <w:multiLevelType w:val="hybridMultilevel"/>
    <w:tmpl w:val="2F1CB3F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D7E"/>
    <w:rsid w:val="004A7BA5"/>
    <w:rsid w:val="004D2B97"/>
    <w:rsid w:val="00755D7E"/>
    <w:rsid w:val="00AD2422"/>
    <w:rsid w:val="00AD51CF"/>
    <w:rsid w:val="00C74C82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AD996-3624-47E8-B4D6-2E41294A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AD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-Editar%20Factura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ECU-Editar Facturas</Template>
  <TotalTime>31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Jose Eduardo Quiros Vega</dc:creator>
  <cp:keywords/>
  <cp:lastModifiedBy>Jose Eduardo Quiros Vega</cp:lastModifiedBy>
  <cp:revision>5</cp:revision>
  <cp:lastPrinted>1601-01-01T00:00:00Z</cp:lastPrinted>
  <dcterms:created xsi:type="dcterms:W3CDTF">2015-09-13T20:58:00Z</dcterms:created>
  <dcterms:modified xsi:type="dcterms:W3CDTF">2015-09-13T21:30:00Z</dcterms:modified>
</cp:coreProperties>
</file>