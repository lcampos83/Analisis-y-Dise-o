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9E0B3B" w:rsidRDefault="009E0B3B" w:rsidP="009E0B3B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Identificar 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21201" w:rsidRDefault="00D21201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Personal de ventas</w:t>
      </w:r>
    </w:p>
    <w:p w:rsidR="00DE3E7F" w:rsidRPr="009E0B3B" w:rsidRDefault="00D21201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G</w:t>
      </w:r>
      <w:r w:rsidR="009E0B3B">
        <w:rPr>
          <w:rFonts w:ascii="Arial" w:hAnsi="Arial"/>
          <w:sz w:val="24"/>
          <w:lang w:val="es-419"/>
        </w:rPr>
        <w:t>erencia.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Permita dar acceso al sistema a los usuarios autorizados.</w:t>
      </w:r>
    </w:p>
    <w:p w:rsidR="00DE3E7F" w:rsidRPr="009E0B3B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</w:t>
      </w:r>
      <w:r w:rsidR="00D21201">
        <w:rPr>
          <w:rFonts w:ascii="Arial" w:hAnsi="Arial"/>
          <w:sz w:val="24"/>
          <w:lang w:val="es-419"/>
        </w:rPr>
        <w:t xml:space="preserve"> ingresa sus credenciales al sistema para tener acceso a las funciones disponibles.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D21201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Gestionar Sistema, incluido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usuario deberá identificarse para poder acceder al sistema.</w:t>
      </w:r>
    </w:p>
    <w:p w:rsidR="009E0B3B" w:rsidRPr="009E0B3B" w:rsidRDefault="009E0B3B" w:rsidP="009E0B3B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9E0B3B" w:rsidP="00350CDC">
      <w:pPr>
        <w:pStyle w:val="Textoindependiente"/>
        <w:ind w:left="360"/>
      </w:pPr>
      <w:r>
        <w:rPr>
          <w:lang w:val="es-419"/>
        </w:rPr>
        <w:t>El usuario podrá acceder al menú principal del sistema.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D21201" w:rsidRDefault="00350C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usuario llega a un terminal.</w:t>
            </w:r>
          </w:p>
        </w:tc>
      </w:tr>
      <w:tr w:rsidR="00C74C82">
        <w:tc>
          <w:tcPr>
            <w:tcW w:w="637" w:type="dxa"/>
          </w:tcPr>
          <w:p w:rsidR="00C74C82" w:rsidRDefault="00350CD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D21201" w:rsidRDefault="00350C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 xml:space="preserve">El usuario se identifica con sus </w:t>
            </w:r>
            <w:r w:rsidR="000561DC" w:rsidRPr="00D21201">
              <w:rPr>
                <w:rFonts w:ascii="Arial" w:hAnsi="Arial"/>
                <w:sz w:val="24"/>
                <w:lang w:val="es-419"/>
              </w:rPr>
              <w:t>c</w:t>
            </w:r>
            <w:r w:rsidRPr="00D21201">
              <w:rPr>
                <w:rFonts w:ascii="Arial" w:hAnsi="Arial"/>
                <w:sz w:val="24"/>
                <w:lang w:val="es-419"/>
              </w:rPr>
              <w:t>redenciales.</w:t>
            </w:r>
          </w:p>
        </w:tc>
      </w:tr>
      <w:tr w:rsidR="00350CDC">
        <w:tc>
          <w:tcPr>
            <w:tcW w:w="637" w:type="dxa"/>
          </w:tcPr>
          <w:p w:rsidR="00350C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350C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 xml:space="preserve">El sistema </w:t>
            </w:r>
            <w:proofErr w:type="gramStart"/>
            <w:r w:rsidRPr="00D21201">
              <w:rPr>
                <w:rFonts w:ascii="Arial" w:hAnsi="Arial"/>
                <w:sz w:val="24"/>
                <w:lang w:val="es-419"/>
              </w:rPr>
              <w:t>valida</w:t>
            </w:r>
            <w:proofErr w:type="gramEnd"/>
            <w:r w:rsidRPr="00D21201">
              <w:rPr>
                <w:rFonts w:ascii="Arial" w:hAnsi="Arial"/>
                <w:sz w:val="24"/>
                <w:lang w:val="es-419"/>
              </w:rPr>
              <w:t xml:space="preserve"> que los datos suministrados son correctos.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permite el acceso al sistema.</w:t>
            </w:r>
          </w:p>
        </w:tc>
      </w:tr>
      <w:tr w:rsidR="000561DC">
        <w:tc>
          <w:tcPr>
            <w:tcW w:w="637" w:type="dxa"/>
          </w:tcPr>
          <w:p w:rsidR="000561DC" w:rsidRPr="000561DC" w:rsidRDefault="000561DC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0561DC" w:rsidRPr="00D21201" w:rsidRDefault="000561DC" w:rsidP="00D212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muestra el menú principal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C2EE1" w:rsidRDefault="00CC2EE1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</w:t>
      </w:r>
      <w:r w:rsidR="000561DC">
        <w:rPr>
          <w:rFonts w:ascii="Arial" w:hAnsi="Arial"/>
          <w:sz w:val="24"/>
          <w:lang w:val="es-419"/>
        </w:rPr>
        <w:t>Error de autentificación</w:t>
      </w:r>
      <w:r>
        <w:rPr>
          <w:rFonts w:ascii="Arial" w:hAnsi="Arial"/>
          <w:sz w:val="24"/>
          <w:lang w:val="es-MX"/>
        </w:rPr>
        <w:t>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Pr="000561DC" w:rsidRDefault="00C74C82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74C82" w:rsidRPr="000561DC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3a- Datos Incorrectos</w:t>
            </w:r>
          </w:p>
        </w:tc>
      </w:tr>
      <w:tr w:rsidR="00C74C82">
        <w:tc>
          <w:tcPr>
            <w:tcW w:w="637" w:type="dxa"/>
          </w:tcPr>
          <w:p w:rsidR="00C74C82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C74C82" w:rsidRPr="00D21201" w:rsidRDefault="00D21201" w:rsidP="00D2120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muestra un mensaje que el usuario o contraseña es invalido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al flujo típico, paso 2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 xml:space="preserve">3b- Error de conexión 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D21201" w:rsidRPr="00D21201" w:rsidRDefault="00D21201" w:rsidP="00D2120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>El sistema indica que no se ha establecido conexión con la base de datos</w:t>
            </w:r>
          </w:p>
        </w:tc>
      </w:tr>
      <w:tr w:rsidR="00D21201">
        <w:tc>
          <w:tcPr>
            <w:tcW w:w="637" w:type="dxa"/>
          </w:tcPr>
          <w:p w:rsidR="00D21201" w:rsidRPr="00D21201" w:rsidRDefault="00D2120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D21201" w:rsidRPr="00D21201" w:rsidRDefault="00D21201" w:rsidP="00D2120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D21201">
              <w:rPr>
                <w:rFonts w:ascii="Arial" w:hAnsi="Arial"/>
                <w:sz w:val="24"/>
                <w:lang w:val="es-419"/>
              </w:rPr>
              <w:t xml:space="preserve">El usuario </w:t>
            </w:r>
            <w:r>
              <w:rPr>
                <w:rFonts w:ascii="Arial" w:hAnsi="Arial"/>
                <w:sz w:val="24"/>
                <w:lang w:val="es-419"/>
              </w:rPr>
              <w:t>solicita ayuda al equipo de soporte técnico</w:t>
            </w:r>
          </w:p>
        </w:tc>
      </w:tr>
      <w:tr w:rsidR="009E786D">
        <w:tc>
          <w:tcPr>
            <w:tcW w:w="637" w:type="dxa"/>
          </w:tcPr>
          <w:p w:rsidR="009E786D" w:rsidRDefault="009E786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9E786D" w:rsidRPr="009E786D" w:rsidRDefault="009E786D" w:rsidP="009E786D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9E786D">
              <w:rPr>
                <w:rFonts w:ascii="Arial" w:hAnsi="Arial"/>
                <w:sz w:val="24"/>
                <w:lang w:val="es-419"/>
              </w:rPr>
              <w:t>Regresa al flujo típico, paso 2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</w:t>
      </w:r>
      <w:r w:rsidR="00CC2EE1">
        <w:rPr>
          <w:rFonts w:ascii="Arial" w:hAnsi="Arial"/>
          <w:sz w:val="24"/>
          <w:lang w:val="es-419"/>
        </w:rPr>
        <w:t>Error de autentificación</w:t>
      </w:r>
      <w:r>
        <w:rPr>
          <w:rFonts w:ascii="Arial" w:hAnsi="Arial"/>
          <w:sz w:val="24"/>
          <w:lang w:val="es-MX"/>
        </w:rPr>
        <w:t>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D3A12">
        <w:tc>
          <w:tcPr>
            <w:tcW w:w="637" w:type="dxa"/>
          </w:tcPr>
          <w:p w:rsidR="00DD3A12" w:rsidRPr="000561DC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  <w:bookmarkStart w:id="0" w:name="_GoBack"/>
            <w:bookmarkEnd w:id="0"/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DD3A12" w:rsidRPr="000561DC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D3A12">
        <w:tc>
          <w:tcPr>
            <w:tcW w:w="637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DD3A12">
        <w:tc>
          <w:tcPr>
            <w:tcW w:w="637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Pr="00DD3A12" w:rsidRDefault="00DD3A12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DD3A12">
        <w:tc>
          <w:tcPr>
            <w:tcW w:w="637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DD3A12" w:rsidRDefault="00DD3A12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CC2EE1">
        <w:tc>
          <w:tcPr>
            <w:tcW w:w="637" w:type="dxa"/>
          </w:tcPr>
          <w:p w:rsid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2EE1" w:rsidRPr="00CC2EE1" w:rsidRDefault="00CC2EE1" w:rsidP="00DD3A12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CC2EE1">
        <w:tc>
          <w:tcPr>
            <w:tcW w:w="637" w:type="dxa"/>
          </w:tcPr>
          <w:p w:rsidR="00CC2EE1" w:rsidRP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CC2EE1" w:rsidRDefault="00CC2EE1" w:rsidP="00DD3A12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1B" w:rsidRDefault="002F2C1B">
      <w:r>
        <w:separator/>
      </w:r>
    </w:p>
  </w:endnote>
  <w:endnote w:type="continuationSeparator" w:id="0">
    <w:p w:rsidR="002F2C1B" w:rsidRDefault="002F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1B" w:rsidRDefault="002F2C1B">
      <w:r>
        <w:separator/>
      </w:r>
    </w:p>
  </w:footnote>
  <w:footnote w:type="continuationSeparator" w:id="0">
    <w:p w:rsidR="002F2C1B" w:rsidRDefault="002F2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21201">
      <w:rPr>
        <w:noProof/>
        <w:lang w:val="es-MX"/>
      </w:rPr>
      <w:t>23/09/a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786D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8E90B37"/>
    <w:multiLevelType w:val="hybridMultilevel"/>
    <w:tmpl w:val="9724EDD4"/>
    <w:lvl w:ilvl="0" w:tplc="C61A7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1663A48"/>
    <w:multiLevelType w:val="hybridMultilevel"/>
    <w:tmpl w:val="0BA06566"/>
    <w:lvl w:ilvl="0" w:tplc="2A8A7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20CD5"/>
    <w:multiLevelType w:val="hybridMultilevel"/>
    <w:tmpl w:val="5DD085A8"/>
    <w:lvl w:ilvl="0" w:tplc="3C1C8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561DC"/>
    <w:rsid w:val="000727C8"/>
    <w:rsid w:val="002F2C1B"/>
    <w:rsid w:val="00350CDC"/>
    <w:rsid w:val="004254C3"/>
    <w:rsid w:val="009E0B3B"/>
    <w:rsid w:val="009E786D"/>
    <w:rsid w:val="00C74C82"/>
    <w:rsid w:val="00CC2EE1"/>
    <w:rsid w:val="00D21201"/>
    <w:rsid w:val="00DD3A12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D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40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5</cp:revision>
  <cp:lastPrinted>2015-09-12T22:25:00Z</cp:lastPrinted>
  <dcterms:created xsi:type="dcterms:W3CDTF">2015-09-12T22:23:00Z</dcterms:created>
  <dcterms:modified xsi:type="dcterms:W3CDTF">2015-09-23T21:09:00Z</dcterms:modified>
</cp:coreProperties>
</file>