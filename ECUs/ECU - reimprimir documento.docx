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214F21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Reimprimir documento.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Vendedor.</w:t>
      </w:r>
    </w:p>
    <w:p w:rsidR="00214F21" w:rsidRPr="00214F21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Gerente.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214F21" w:rsidRDefault="00214F21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la reimpresión de una factura.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214F21" w:rsidRDefault="00214F21" w:rsidP="00214F21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vendedor/gerente realiza la reimpresión de una factura.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14F21" w:rsidRDefault="00DE3E7F" w:rsidP="00214F2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214F21" w:rsidRPr="00214F21" w:rsidRDefault="00214F21" w:rsidP="00214F21">
      <w:pPr>
        <w:ind w:left="360"/>
        <w:jc w:val="both"/>
        <w:rPr>
          <w:rFonts w:ascii="Arial" w:hAnsi="Arial"/>
          <w:sz w:val="24"/>
          <w:lang w:val="es-419"/>
        </w:rPr>
      </w:pPr>
      <w:r w:rsidRPr="00214F21">
        <w:rPr>
          <w:rFonts w:ascii="Arial" w:hAnsi="Arial"/>
          <w:sz w:val="24"/>
          <w:lang w:val="es-419"/>
        </w:rPr>
        <w:t>Administrar clientes y facturas</w:t>
      </w:r>
      <w:r w:rsidRPr="00214F21">
        <w:rPr>
          <w:rFonts w:ascii="Arial" w:hAnsi="Arial"/>
          <w:sz w:val="24"/>
          <w:lang w:val="es-MX"/>
        </w:rPr>
        <w:t>.</w:t>
      </w:r>
      <w:r w:rsidRPr="00214F21">
        <w:rPr>
          <w:rFonts w:ascii="Arial" w:hAnsi="Arial"/>
          <w:sz w:val="24"/>
          <w:lang w:val="es-419"/>
        </w:rPr>
        <w:t xml:space="preserve"> Extiende</w:t>
      </w:r>
    </w:p>
    <w:p w:rsidR="00DE3E7F" w:rsidRDefault="00214F21" w:rsidP="00214F21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Pr="00214F21" w:rsidRDefault="00214F21" w:rsidP="00214F21">
      <w:pPr>
        <w:pStyle w:val="Textoindependiente"/>
        <w:ind w:left="360"/>
        <w:rPr>
          <w:lang w:val="es-419"/>
        </w:rPr>
      </w:pPr>
      <w:r>
        <w:rPr>
          <w:lang w:val="es-419"/>
        </w:rPr>
        <w:t>La factura no se imprimió.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214F21" w:rsidP="00214F21">
      <w:pPr>
        <w:pStyle w:val="Textoindependiente"/>
        <w:ind w:left="360"/>
      </w:pPr>
      <w:r>
        <w:rPr>
          <w:lang w:val="es-419"/>
        </w:rPr>
        <w:t>El sistema reimprime la última factura registrada.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645A02" w:rsidRDefault="00645A02" w:rsidP="00645A02">
      <w:pPr>
        <w:tabs>
          <w:tab w:val="left" w:pos="1005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645A02" w:rsidRDefault="00645A02" w:rsidP="0017301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645A02" w:rsidRPr="00554D8D" w:rsidTr="00173011">
        <w:tc>
          <w:tcPr>
            <w:tcW w:w="637" w:type="dxa"/>
          </w:tcPr>
          <w:p w:rsidR="00645A02" w:rsidRPr="00554D8D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645A02" w:rsidRPr="00554D8D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dirige a un terminal.</w:t>
            </w:r>
          </w:p>
        </w:tc>
      </w:tr>
      <w:tr w:rsidR="00645A02" w:rsidTr="00173011">
        <w:tc>
          <w:tcPr>
            <w:tcW w:w="637" w:type="dxa"/>
          </w:tcPr>
          <w:p w:rsidR="00645A02" w:rsidRPr="00554D8D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autentifica.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el usuario.</w:t>
            </w:r>
          </w:p>
        </w:tc>
      </w:tr>
      <w:tr w:rsidR="00645A02" w:rsidTr="00173011">
        <w:tc>
          <w:tcPr>
            <w:tcW w:w="637" w:type="dxa"/>
          </w:tcPr>
          <w:p w:rsidR="00645A02" w:rsidRPr="00554D8D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permite el acceso al usuario.</w:t>
            </w:r>
          </w:p>
        </w:tc>
      </w:tr>
      <w:tr w:rsidR="00645A02" w:rsidTr="00173011">
        <w:tc>
          <w:tcPr>
            <w:tcW w:w="637" w:type="dxa"/>
          </w:tcPr>
          <w:p w:rsidR="00645A02" w:rsidRPr="00554D8D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de Administrar Clientes y Facturas.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reimprimir documento.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lastRenderedPageBreak/>
              <w:t>S</w:t>
            </w:r>
          </w:p>
        </w:tc>
        <w:tc>
          <w:tcPr>
            <w:tcW w:w="8080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indicando si desea reimprimir la última factura o que digite el número de factura que desea reimprimir.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reimprimir última factura.</w:t>
            </w:r>
          </w:p>
        </w:tc>
      </w:tr>
      <w:tr w:rsidR="00645A02" w:rsidTr="00173011">
        <w:tc>
          <w:tcPr>
            <w:tcW w:w="637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645A02" w:rsidRDefault="00645A02" w:rsidP="00173011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reimprime la última factura.</w:t>
            </w:r>
          </w:p>
        </w:tc>
      </w:tr>
    </w:tbl>
    <w:p w:rsidR="00C74C82" w:rsidRPr="00645A02" w:rsidRDefault="00C74C82" w:rsidP="00645A02">
      <w:pPr>
        <w:tabs>
          <w:tab w:val="left" w:pos="1005"/>
        </w:tabs>
        <w:jc w:val="both"/>
        <w:rPr>
          <w:rFonts w:ascii="Arial" w:hAnsi="Arial"/>
          <w:sz w:val="24"/>
          <w:lang w:val="es-419"/>
        </w:rPr>
      </w:pP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529" w:rsidRDefault="00357529">
      <w:r>
        <w:separator/>
      </w:r>
    </w:p>
  </w:endnote>
  <w:endnote w:type="continuationSeparator" w:id="0">
    <w:p w:rsidR="00357529" w:rsidRDefault="0035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529" w:rsidRDefault="00357529">
      <w:r>
        <w:separator/>
      </w:r>
    </w:p>
  </w:footnote>
  <w:footnote w:type="continuationSeparator" w:id="0">
    <w:p w:rsidR="00357529" w:rsidRDefault="00357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14F21">
      <w:rPr>
        <w:noProof/>
        <w:lang w:val="es-MX"/>
      </w:rPr>
      <w:t>13/09/a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5A02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214F21"/>
    <w:rsid w:val="00357529"/>
    <w:rsid w:val="00645A02"/>
    <w:rsid w:val="00C74C82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19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3</cp:revision>
  <cp:lastPrinted>2015-09-12T22:25:00Z</cp:lastPrinted>
  <dcterms:created xsi:type="dcterms:W3CDTF">2015-09-12T22:23:00Z</dcterms:created>
  <dcterms:modified xsi:type="dcterms:W3CDTF">2015-09-13T19:29:00Z</dcterms:modified>
</cp:coreProperties>
</file>