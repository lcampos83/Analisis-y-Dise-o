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273778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</w:t>
      </w:r>
      <w:r w:rsidR="0012474A">
        <w:rPr>
          <w:rFonts w:ascii="Arial" w:hAnsi="Arial"/>
          <w:sz w:val="24"/>
          <w:lang w:val="es-419"/>
        </w:rPr>
        <w:t>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CE28E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CE28E8" w:rsidRDefault="00CE28E8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Facturar,</w:t>
      </w:r>
      <w:r w:rsidRPr="00CE28E8">
        <w:rPr>
          <w:rFonts w:ascii="Arial" w:hAnsi="Arial"/>
          <w:sz w:val="24"/>
          <w:lang w:val="es-419"/>
        </w:rPr>
        <w:t xml:space="preserve"> </w:t>
      </w:r>
      <w:r w:rsidRPr="0012474A">
        <w:rPr>
          <w:rFonts w:ascii="Arial" w:hAnsi="Arial"/>
          <w:sz w:val="24"/>
          <w:lang w:val="es-419"/>
        </w:rPr>
        <w:t>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F3504" w:rsidRDefault="00DE3E7F" w:rsidP="008E3D7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bCs/>
          <w:sz w:val="24"/>
          <w:lang w:val="es-MX"/>
        </w:rPr>
        <w:t>Precondiciones</w:t>
      </w:r>
      <w:r w:rsidRPr="002F3504">
        <w:rPr>
          <w:rFonts w:ascii="Arial" w:hAnsi="Arial"/>
          <w:sz w:val="24"/>
          <w:lang w:val="es-MX"/>
        </w:rPr>
        <w:t xml:space="preserve">: </w:t>
      </w:r>
    </w:p>
    <w:p w:rsidR="00DE3E7F" w:rsidRPr="0012474A" w:rsidRDefault="002600D0" w:rsidP="0012474A">
      <w:pPr>
        <w:pStyle w:val="Textoindependiente"/>
        <w:ind w:left="360"/>
        <w:rPr>
          <w:lang w:val="es-419"/>
        </w:rPr>
      </w:pPr>
      <w:r>
        <w:t>S</w:t>
      </w:r>
      <w:r w:rsidR="0012474A">
        <w:rPr>
          <w:lang w:val="es-419"/>
        </w:rPr>
        <w:t>e ha autentificado</w:t>
      </w:r>
      <w:r w:rsidR="002F3504">
        <w:rPr>
          <w:lang w:val="es-419"/>
        </w:rPr>
        <w:t xml:space="preserve"> y</w:t>
      </w:r>
      <w:r w:rsidR="0012474A">
        <w:rPr>
          <w:lang w:val="es-419"/>
        </w:rPr>
        <w:t xml:space="preserve">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2F3504" w:rsidRDefault="00C74C82" w:rsidP="00822C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sz w:val="24"/>
          <w:lang w:val="es-MX"/>
        </w:rPr>
        <w:t>Poscondiciones</w:t>
      </w:r>
      <w:r w:rsidRPr="002F3504">
        <w:rPr>
          <w:rFonts w:ascii="Arial" w:hAnsi="Arial"/>
          <w:sz w:val="24"/>
          <w:lang w:val="es-MX"/>
        </w:rPr>
        <w:t>:</w:t>
      </w:r>
    </w:p>
    <w:p w:rsidR="00C74C82" w:rsidRDefault="002600D0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 xml:space="preserve">Se ha </w:t>
      </w:r>
      <w:proofErr w:type="spellStart"/>
      <w:r w:rsidR="0012474A">
        <w:rPr>
          <w:lang w:val="es-419"/>
        </w:rPr>
        <w:t>permit</w:t>
      </w:r>
      <w:proofErr w:type="spellEnd"/>
      <w:r>
        <w:rPr>
          <w:lang w:val="es-CR"/>
        </w:rPr>
        <w:t>ido</w:t>
      </w:r>
      <w:r w:rsidR="0012474A">
        <w:rPr>
          <w:lang w:val="es-419"/>
        </w:rPr>
        <w:t xml:space="preserve">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2600D0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Generar Reportes.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1443D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</w:t>
      </w:r>
      <w:bookmarkStart w:id="0" w:name="_GoBack"/>
      <w:bookmarkEnd w:id="0"/>
      <w:r>
        <w:rPr>
          <w:rFonts w:ascii="Arial" w:hAnsi="Arial"/>
          <w:sz w:val="24"/>
          <w:lang w:val="es-MX"/>
        </w:rPr>
        <w:t>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AE090F" w:rsidRDefault="00CE28E8" w:rsidP="00CE28E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CE28E8" w:rsidTr="008A6EEF">
        <w:trPr>
          <w:trHeight w:val="202"/>
        </w:trPr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15C0A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CD019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996" w:rsidRDefault="00681996">
      <w:r>
        <w:separator/>
      </w:r>
    </w:p>
  </w:endnote>
  <w:endnote w:type="continuationSeparator" w:id="0">
    <w:p w:rsidR="00681996" w:rsidRDefault="0068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996" w:rsidRDefault="00681996">
      <w:r>
        <w:separator/>
      </w:r>
    </w:p>
  </w:footnote>
  <w:footnote w:type="continuationSeparator" w:id="0">
    <w:p w:rsidR="00681996" w:rsidRDefault="00681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A6EEF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81C1E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25015B"/>
    <w:rsid w:val="002600D0"/>
    <w:rsid w:val="00273778"/>
    <w:rsid w:val="002F3504"/>
    <w:rsid w:val="003A4FB8"/>
    <w:rsid w:val="0040677F"/>
    <w:rsid w:val="00452FA7"/>
    <w:rsid w:val="00481C1E"/>
    <w:rsid w:val="0061443D"/>
    <w:rsid w:val="00681996"/>
    <w:rsid w:val="007639B9"/>
    <w:rsid w:val="008A6EEF"/>
    <w:rsid w:val="00A86577"/>
    <w:rsid w:val="00C74C82"/>
    <w:rsid w:val="00CC7E59"/>
    <w:rsid w:val="00CE28E8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CE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56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10</cp:revision>
  <cp:lastPrinted>2015-09-12T22:25:00Z</cp:lastPrinted>
  <dcterms:created xsi:type="dcterms:W3CDTF">2015-09-12T22:23:00Z</dcterms:created>
  <dcterms:modified xsi:type="dcterms:W3CDTF">2015-11-15T20:57:00Z</dcterms:modified>
</cp:coreProperties>
</file>