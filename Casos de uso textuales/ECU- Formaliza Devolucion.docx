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r w:rsidR="00CE0475">
        <w:t>01</w:t>
      </w:r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18112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Formalizar devolución de artículos.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18112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Cliente y usuario de Sistema.</w:t>
      </w:r>
    </w:p>
    <w:p w:rsidR="00DE3E7F" w:rsidRDefault="001C6EED" w:rsidP="000F5671">
      <w:pPr>
        <w:tabs>
          <w:tab w:val="left" w:pos="1650"/>
        </w:tabs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ab/>
      </w:r>
    </w:p>
    <w:p w:rsidR="00181128" w:rsidRDefault="00DE3E7F" w:rsidP="00181128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181128" w:rsidP="00181128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Efectuar la devolución de un artículo.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B801AC" w:rsidRDefault="00DE3E7F" w:rsidP="00B801A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Default="00181128" w:rsidP="000F5671">
      <w:pPr>
        <w:pStyle w:val="Textoindependiente"/>
      </w:pPr>
      <w:r>
        <w:t xml:space="preserve">    </w:t>
      </w:r>
      <w:r w:rsidR="00B801AC">
        <w:t>El sistema efectúa el registro de devolución de artículo.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B801A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</w:t>
      </w:r>
      <w:r w:rsidRPr="00B801AC">
        <w:rPr>
          <w:rFonts w:ascii="Arial" w:hAnsi="Arial"/>
          <w:sz w:val="24"/>
          <w:lang w:val="es-MX"/>
        </w:rPr>
        <w:t xml:space="preserve">Formalizar devolución de contado </w:t>
      </w:r>
      <w:r>
        <w:rPr>
          <w:rFonts w:ascii="Arial" w:hAnsi="Arial"/>
          <w:sz w:val="24"/>
          <w:lang w:val="es-MX"/>
        </w:rPr>
        <w:t xml:space="preserve">o crédito </w:t>
      </w:r>
      <w:r w:rsidRPr="00B801AC">
        <w:rPr>
          <w:rFonts w:ascii="Arial" w:hAnsi="Arial"/>
          <w:sz w:val="24"/>
          <w:lang w:val="es-MX"/>
        </w:rPr>
        <w:t>conlleva  a datos del vendedor, nombre cliente y número de factura y posterior carga en el inventario.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177821" w:rsidRPr="00177821" w:rsidRDefault="00177821" w:rsidP="00177821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Incluye </w:t>
      </w:r>
      <w:r w:rsidRPr="00177821">
        <w:rPr>
          <w:rFonts w:ascii="Arial" w:hAnsi="Arial"/>
          <w:sz w:val="24"/>
          <w:lang w:val="es-MX"/>
        </w:rPr>
        <w:t>Identificar usuario</w:t>
      </w:r>
      <w:r>
        <w:rPr>
          <w:rFonts w:ascii="Arial" w:hAnsi="Arial"/>
          <w:sz w:val="24"/>
          <w:lang w:val="es-MX"/>
        </w:rPr>
        <w:t>.</w:t>
      </w:r>
    </w:p>
    <w:p w:rsidR="00DE3E7F" w:rsidRDefault="00B801AC" w:rsidP="00B801AC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Extiende</w:t>
      </w:r>
      <w:r w:rsidR="00124DEF">
        <w:rPr>
          <w:rFonts w:ascii="Arial" w:hAnsi="Arial"/>
          <w:sz w:val="24"/>
          <w:lang w:val="es-MX"/>
        </w:rPr>
        <w:t xml:space="preserve"> de Administrar clientes y </w:t>
      </w:r>
      <w:r w:rsidR="00226135">
        <w:rPr>
          <w:rFonts w:ascii="Arial" w:hAnsi="Arial"/>
          <w:sz w:val="24"/>
          <w:lang w:val="es-MX"/>
        </w:rPr>
        <w:t>f</w:t>
      </w:r>
      <w:r>
        <w:rPr>
          <w:rFonts w:ascii="Arial" w:hAnsi="Arial"/>
          <w:sz w:val="24"/>
          <w:lang w:val="es-MX"/>
        </w:rPr>
        <w:t>acturas.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226135" w:rsidRDefault="00DE3E7F" w:rsidP="00226135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736A1F" w:rsidRDefault="00736A1F" w:rsidP="00736A1F">
      <w:pPr>
        <w:pStyle w:val="Textoindependiente"/>
        <w:numPr>
          <w:ilvl w:val="0"/>
          <w:numId w:val="7"/>
        </w:numPr>
      </w:pPr>
      <w:r w:rsidRPr="00736A1F">
        <w:t xml:space="preserve">El cliente deberá presentarse en el Almacén con el artículo y factura </w:t>
      </w:r>
    </w:p>
    <w:p w:rsidR="00F27FC1" w:rsidRDefault="00597A72" w:rsidP="00736A1F">
      <w:pPr>
        <w:pStyle w:val="Textoindependiente"/>
        <w:numPr>
          <w:ilvl w:val="0"/>
          <w:numId w:val="7"/>
        </w:numPr>
      </w:pPr>
      <w:r>
        <w:t>El cliente solicita al vended</w:t>
      </w:r>
      <w:r w:rsidR="00736A1F">
        <w:t>or la devolución de un artículo.</w:t>
      </w:r>
    </w:p>
    <w:p w:rsidR="00F27FC1" w:rsidRDefault="00F27FC1" w:rsidP="00F27FC1">
      <w:pPr>
        <w:pStyle w:val="Textoindependiente"/>
        <w:numPr>
          <w:ilvl w:val="0"/>
          <w:numId w:val="7"/>
        </w:numPr>
      </w:pPr>
      <w:r>
        <w:t>El encargado de recibir la devolución (usuario), válida la factura y artículo presentado por el cliente.</w:t>
      </w:r>
    </w:p>
    <w:p w:rsidR="00F27FC1" w:rsidRDefault="00F27FC1" w:rsidP="00F27FC1">
      <w:pPr>
        <w:pStyle w:val="Textoindependiente"/>
        <w:numPr>
          <w:ilvl w:val="0"/>
          <w:numId w:val="7"/>
        </w:numPr>
      </w:pPr>
      <w:r>
        <w:t>El usuario deberá autentificarse en el sistema.</w:t>
      </w:r>
    </w:p>
    <w:p w:rsidR="00F27FC1" w:rsidRDefault="00F27FC1" w:rsidP="00F27FC1">
      <w:pPr>
        <w:pStyle w:val="Textoindependiente"/>
        <w:numPr>
          <w:ilvl w:val="0"/>
          <w:numId w:val="7"/>
        </w:numPr>
      </w:pPr>
      <w:r>
        <w:t>El usuario debe elegir la opción Administrar clientes y facturas.</w:t>
      </w:r>
    </w:p>
    <w:p w:rsidR="00F27FC1" w:rsidRDefault="00F27FC1" w:rsidP="00F27FC1">
      <w:pPr>
        <w:pStyle w:val="Textoindependiente"/>
        <w:numPr>
          <w:ilvl w:val="0"/>
          <w:numId w:val="7"/>
        </w:numPr>
      </w:pPr>
      <w:r>
        <w:t>El usuario selecciona el módulo de Devolución de Artículos.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97A72" w:rsidRPr="00597A72" w:rsidRDefault="00C74C82" w:rsidP="00597A7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1C6EED" w:rsidRDefault="001C6EED" w:rsidP="001C6EED">
      <w:pPr>
        <w:pStyle w:val="Textoindependiente"/>
        <w:numPr>
          <w:ilvl w:val="0"/>
          <w:numId w:val="9"/>
        </w:numPr>
      </w:pPr>
      <w:r>
        <w:t>Se completa el formulario de devolución</w:t>
      </w:r>
    </w:p>
    <w:p w:rsidR="009B1733" w:rsidRDefault="009B1733" w:rsidP="00597A72">
      <w:pPr>
        <w:pStyle w:val="Textoindependiente"/>
        <w:numPr>
          <w:ilvl w:val="0"/>
          <w:numId w:val="9"/>
        </w:numPr>
      </w:pPr>
      <w:r>
        <w:t>El sistema actualizara el inventario.</w:t>
      </w:r>
    </w:p>
    <w:p w:rsidR="00597A72" w:rsidRDefault="00597A72" w:rsidP="00597A72">
      <w:pPr>
        <w:pStyle w:val="Textoindependiente"/>
        <w:numPr>
          <w:ilvl w:val="0"/>
          <w:numId w:val="9"/>
        </w:numPr>
      </w:pPr>
      <w:r>
        <w:t>El sistema imprime un comprobante de devolución.</w:t>
      </w: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736A1F">
        <w:tc>
          <w:tcPr>
            <w:tcW w:w="637" w:type="dxa"/>
          </w:tcPr>
          <w:p w:rsidR="00736A1F" w:rsidRDefault="00736A1F" w:rsidP="00F27FC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</w:t>
            </w:r>
          </w:p>
        </w:tc>
        <w:tc>
          <w:tcPr>
            <w:tcW w:w="8080" w:type="dxa"/>
          </w:tcPr>
          <w:p w:rsidR="00736A1F" w:rsidRDefault="00736A1F" w:rsidP="00736A1F">
            <w:pPr>
              <w:pStyle w:val="Textoindependiente"/>
              <w:numPr>
                <w:ilvl w:val="0"/>
                <w:numId w:val="10"/>
              </w:numPr>
            </w:pPr>
            <w:r>
              <w:t>El sistema solicita llenar un formulario con los datos de la devolución.</w:t>
            </w:r>
          </w:p>
        </w:tc>
      </w:tr>
      <w:tr w:rsidR="00736A1F">
        <w:tc>
          <w:tcPr>
            <w:tcW w:w="637" w:type="dxa"/>
          </w:tcPr>
          <w:p w:rsidR="00736A1F" w:rsidRDefault="00736A1F" w:rsidP="00F27FC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736A1F" w:rsidRDefault="00736A1F" w:rsidP="009362C3">
            <w:pPr>
              <w:pStyle w:val="Textoindependiente"/>
              <w:numPr>
                <w:ilvl w:val="0"/>
                <w:numId w:val="10"/>
              </w:numPr>
            </w:pPr>
            <w:r>
              <w:t xml:space="preserve">El </w:t>
            </w:r>
            <w:r w:rsidR="009362C3">
              <w:t>usuario</w:t>
            </w:r>
            <w:r>
              <w:t xml:space="preserve"> ingresa los datos de la factura y cliente.</w:t>
            </w:r>
          </w:p>
        </w:tc>
      </w:tr>
      <w:tr w:rsidR="00736A1F">
        <w:tc>
          <w:tcPr>
            <w:tcW w:w="637" w:type="dxa"/>
          </w:tcPr>
          <w:p w:rsidR="00736A1F" w:rsidRDefault="00736A1F" w:rsidP="00F27FC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</w:t>
            </w:r>
          </w:p>
        </w:tc>
        <w:tc>
          <w:tcPr>
            <w:tcW w:w="8080" w:type="dxa"/>
          </w:tcPr>
          <w:p w:rsidR="00736A1F" w:rsidRDefault="00736A1F" w:rsidP="00736A1F">
            <w:pPr>
              <w:pStyle w:val="Textoindependiente"/>
              <w:numPr>
                <w:ilvl w:val="0"/>
                <w:numId w:val="10"/>
              </w:numPr>
            </w:pPr>
            <w:r>
              <w:t>El sistema verifica que los datos sean correctos.</w:t>
            </w:r>
          </w:p>
        </w:tc>
      </w:tr>
      <w:tr w:rsidR="00736A1F">
        <w:tc>
          <w:tcPr>
            <w:tcW w:w="637" w:type="dxa"/>
          </w:tcPr>
          <w:p w:rsidR="00736A1F" w:rsidRDefault="00736A1F" w:rsidP="00F27FC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</w:t>
            </w:r>
          </w:p>
        </w:tc>
        <w:tc>
          <w:tcPr>
            <w:tcW w:w="8080" w:type="dxa"/>
          </w:tcPr>
          <w:p w:rsidR="00736A1F" w:rsidRDefault="00736A1F" w:rsidP="00736A1F">
            <w:pPr>
              <w:pStyle w:val="Textoindependiente"/>
              <w:numPr>
                <w:ilvl w:val="0"/>
                <w:numId w:val="10"/>
              </w:numPr>
            </w:pPr>
            <w:r>
              <w:t>El sistema actualiza el inventario</w:t>
            </w:r>
          </w:p>
        </w:tc>
      </w:tr>
      <w:tr w:rsidR="00736A1F">
        <w:tc>
          <w:tcPr>
            <w:tcW w:w="637" w:type="dxa"/>
          </w:tcPr>
          <w:p w:rsidR="00736A1F" w:rsidRDefault="00736A1F" w:rsidP="00F27FC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</w:t>
            </w:r>
          </w:p>
        </w:tc>
        <w:tc>
          <w:tcPr>
            <w:tcW w:w="8080" w:type="dxa"/>
          </w:tcPr>
          <w:p w:rsidR="00736A1F" w:rsidRDefault="00736A1F" w:rsidP="00736A1F">
            <w:pPr>
              <w:pStyle w:val="Textoindependiente"/>
              <w:numPr>
                <w:ilvl w:val="0"/>
                <w:numId w:val="10"/>
              </w:numPr>
            </w:pPr>
            <w:r>
              <w:t>El sistema imprime el comprobante</w:t>
            </w:r>
          </w:p>
        </w:tc>
      </w:tr>
      <w:tr w:rsidR="00736A1F">
        <w:tc>
          <w:tcPr>
            <w:tcW w:w="637" w:type="dxa"/>
          </w:tcPr>
          <w:p w:rsidR="00736A1F" w:rsidRDefault="003B4B5B" w:rsidP="00F27FC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736A1F" w:rsidRDefault="00736A1F" w:rsidP="009362C3">
            <w:pPr>
              <w:pStyle w:val="Textoindependiente"/>
              <w:numPr>
                <w:ilvl w:val="0"/>
                <w:numId w:val="10"/>
              </w:numPr>
            </w:pPr>
            <w:r>
              <w:rPr>
                <w:lang w:val="es-ES"/>
              </w:rPr>
              <w:t xml:space="preserve">El </w:t>
            </w:r>
            <w:r w:rsidR="009362C3">
              <w:rPr>
                <w:lang w:val="es-ES"/>
              </w:rPr>
              <w:t>usuario</w:t>
            </w:r>
            <w:r>
              <w:rPr>
                <w:lang w:val="es-ES"/>
              </w:rPr>
              <w:t xml:space="preserve"> </w:t>
            </w:r>
            <w:r w:rsidR="003B4B5B">
              <w:rPr>
                <w:lang w:val="es-ES"/>
              </w:rPr>
              <w:t>entrega el comprobante al cliente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E0475" w:rsidRDefault="00CE0475" w:rsidP="00C74C82">
      <w:pPr>
        <w:jc w:val="both"/>
        <w:rPr>
          <w:rFonts w:ascii="Arial" w:hAnsi="Arial"/>
          <w:b/>
          <w:sz w:val="24"/>
          <w:lang w:val="es-MX"/>
        </w:rPr>
      </w:pPr>
    </w:p>
    <w:p w:rsidR="00CE0475" w:rsidRDefault="00CE0475" w:rsidP="00C74C82">
      <w:pPr>
        <w:jc w:val="both"/>
        <w:rPr>
          <w:rFonts w:ascii="Arial" w:hAnsi="Arial"/>
          <w:b/>
          <w:sz w:val="24"/>
          <w:lang w:val="es-MX"/>
        </w:rPr>
      </w:pPr>
    </w:p>
    <w:p w:rsidR="00C74C82" w:rsidRDefault="00C74C82" w:rsidP="009362C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alternativo de interacciones</w:t>
      </w:r>
      <w:r>
        <w:rPr>
          <w:rFonts w:ascii="Arial" w:hAnsi="Arial"/>
          <w:sz w:val="24"/>
          <w:lang w:val="es-MX"/>
        </w:rPr>
        <w:t>: [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Pr="009362C3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Pr="009362C3" w:rsidRDefault="009362C3" w:rsidP="009362C3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9362C3">
              <w:rPr>
                <w:rFonts w:ascii="Arial" w:hAnsi="Arial"/>
                <w:b/>
                <w:sz w:val="24"/>
                <w:lang w:val="es-MX"/>
              </w:rPr>
              <w:t>La garantía del artículo ha expirado.</w:t>
            </w:r>
          </w:p>
        </w:tc>
      </w:tr>
      <w:tr w:rsidR="00C74C82">
        <w:tc>
          <w:tcPr>
            <w:tcW w:w="637" w:type="dxa"/>
          </w:tcPr>
          <w:p w:rsidR="00C74C82" w:rsidRDefault="009362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C74C82" w:rsidRDefault="009362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informa al cliente de lo ocurrido</w:t>
            </w:r>
          </w:p>
        </w:tc>
      </w:tr>
      <w:tr w:rsidR="009362C3">
        <w:tc>
          <w:tcPr>
            <w:tcW w:w="637" w:type="dxa"/>
          </w:tcPr>
          <w:p w:rsidR="009362C3" w:rsidRPr="009362C3" w:rsidRDefault="009362C3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9362C3" w:rsidRPr="009362C3" w:rsidRDefault="009362C3" w:rsidP="009362C3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9362C3">
              <w:rPr>
                <w:rFonts w:ascii="Arial" w:hAnsi="Arial"/>
                <w:b/>
                <w:sz w:val="24"/>
                <w:lang w:val="es-MX"/>
              </w:rPr>
              <w:t>La factura no aparece registrada</w:t>
            </w:r>
          </w:p>
        </w:tc>
      </w:tr>
      <w:tr w:rsidR="009362C3">
        <w:tc>
          <w:tcPr>
            <w:tcW w:w="637" w:type="dxa"/>
          </w:tcPr>
          <w:p w:rsidR="009362C3" w:rsidRPr="009362C3" w:rsidRDefault="009362C3" w:rsidP="00DE3E7F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9362C3" w:rsidRPr="009362C3" w:rsidRDefault="009362C3" w:rsidP="009362C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verifica el reporte del día de facturado el artículo.</w:t>
            </w:r>
          </w:p>
        </w:tc>
      </w:tr>
      <w:tr w:rsidR="009362C3">
        <w:tc>
          <w:tcPr>
            <w:tcW w:w="637" w:type="dxa"/>
          </w:tcPr>
          <w:p w:rsidR="009362C3" w:rsidRDefault="009362C3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9362C3" w:rsidRPr="009362C3" w:rsidRDefault="009362C3" w:rsidP="009362C3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9362C3">
              <w:rPr>
                <w:rFonts w:ascii="Arial" w:hAnsi="Arial"/>
                <w:b/>
                <w:sz w:val="24"/>
                <w:lang w:val="es-MX"/>
              </w:rPr>
              <w:t>No se actualiza el inventario.</w:t>
            </w:r>
          </w:p>
        </w:tc>
      </w:tr>
      <w:tr w:rsidR="009362C3">
        <w:tc>
          <w:tcPr>
            <w:tcW w:w="637" w:type="dxa"/>
          </w:tcPr>
          <w:p w:rsidR="009362C3" w:rsidRDefault="009362C3" w:rsidP="00DE3E7F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9362C3" w:rsidRPr="009362C3" w:rsidRDefault="009362C3" w:rsidP="009362C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toma apunte del artículo y datos de devolución, para que sean editados por un supervisor.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9362C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9362C3">
        <w:tc>
          <w:tcPr>
            <w:tcW w:w="637" w:type="dxa"/>
          </w:tcPr>
          <w:p w:rsidR="009362C3" w:rsidRDefault="009362C3" w:rsidP="009362C3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9362C3" w:rsidRPr="00B72F05" w:rsidRDefault="009362C3" w:rsidP="009362C3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B72F05">
              <w:rPr>
                <w:rFonts w:ascii="Arial" w:hAnsi="Arial"/>
                <w:b/>
                <w:sz w:val="24"/>
                <w:lang w:val="es-MX"/>
              </w:rPr>
              <w:t>Fallos por factores externos (desastres naturales, electricidad, conectividad, otros)</w:t>
            </w:r>
          </w:p>
        </w:tc>
      </w:tr>
      <w:tr w:rsidR="009362C3">
        <w:tc>
          <w:tcPr>
            <w:tcW w:w="637" w:type="dxa"/>
          </w:tcPr>
          <w:p w:rsidR="009362C3" w:rsidRDefault="009362C3" w:rsidP="009362C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9362C3" w:rsidRPr="009362C3" w:rsidRDefault="009362C3" w:rsidP="009362C3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9362C3">
              <w:rPr>
                <w:rFonts w:ascii="Arial" w:hAnsi="Arial"/>
                <w:sz w:val="24"/>
                <w:lang w:val="es-MX"/>
              </w:rPr>
              <w:t>El usuario reiniciará el equipo.</w:t>
            </w:r>
          </w:p>
        </w:tc>
      </w:tr>
      <w:tr w:rsidR="009362C3">
        <w:tc>
          <w:tcPr>
            <w:tcW w:w="637" w:type="dxa"/>
          </w:tcPr>
          <w:p w:rsidR="009362C3" w:rsidRDefault="009362C3" w:rsidP="009362C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9362C3" w:rsidRPr="009362C3" w:rsidRDefault="009362C3" w:rsidP="009362C3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9362C3">
              <w:rPr>
                <w:rFonts w:ascii="Arial" w:hAnsi="Arial"/>
                <w:sz w:val="24"/>
                <w:lang w:val="es-MX"/>
              </w:rPr>
              <w:t>El sistema intentará recuperar la transacción antes del fallo.</w:t>
            </w:r>
          </w:p>
        </w:tc>
      </w:tr>
      <w:tr w:rsidR="009362C3">
        <w:tc>
          <w:tcPr>
            <w:tcW w:w="637" w:type="dxa"/>
          </w:tcPr>
          <w:p w:rsidR="009362C3" w:rsidRDefault="009362C3" w:rsidP="009362C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9362C3" w:rsidRPr="009362C3" w:rsidRDefault="009362C3" w:rsidP="009362C3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9362C3">
              <w:rPr>
                <w:rFonts w:ascii="Arial" w:hAnsi="Arial"/>
                <w:sz w:val="24"/>
                <w:lang w:val="es-MX"/>
              </w:rPr>
              <w:t>El sistema se reestablecerá al último estado consistente</w:t>
            </w:r>
          </w:p>
        </w:tc>
      </w:tr>
      <w:tr w:rsidR="009362C3">
        <w:tc>
          <w:tcPr>
            <w:tcW w:w="637" w:type="dxa"/>
          </w:tcPr>
          <w:p w:rsidR="009362C3" w:rsidRDefault="009362C3" w:rsidP="009362C3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9362C3" w:rsidRPr="00AE090F" w:rsidRDefault="009362C3" w:rsidP="009362C3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>Caída de la base de datos.</w:t>
            </w:r>
          </w:p>
        </w:tc>
      </w:tr>
      <w:tr w:rsidR="009362C3">
        <w:tc>
          <w:tcPr>
            <w:tcW w:w="637" w:type="dxa"/>
          </w:tcPr>
          <w:p w:rsidR="009362C3" w:rsidRDefault="009362C3" w:rsidP="009362C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9362C3" w:rsidRPr="00AE090F" w:rsidRDefault="009362C3" w:rsidP="009362C3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</w:t>
            </w:r>
            <w:r>
              <w:rPr>
                <w:rFonts w:ascii="Arial" w:hAnsi="Arial"/>
                <w:sz w:val="24"/>
                <w:lang w:val="es-419"/>
              </w:rPr>
              <w:t>á</w:t>
            </w:r>
            <w:r w:rsidRPr="00AE090F">
              <w:rPr>
                <w:rFonts w:ascii="Arial" w:hAnsi="Arial"/>
                <w:sz w:val="24"/>
                <w:lang w:val="es-MX"/>
              </w:rPr>
              <w:t xml:space="preserve"> esperar a que se restablezca el servicio o llamar a soporte técnico.</w:t>
            </w:r>
          </w:p>
        </w:tc>
      </w:tr>
      <w:tr w:rsidR="009362C3">
        <w:tc>
          <w:tcPr>
            <w:tcW w:w="637" w:type="dxa"/>
          </w:tcPr>
          <w:p w:rsidR="009362C3" w:rsidRDefault="009362C3" w:rsidP="009362C3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9362C3" w:rsidRPr="003F6E9A" w:rsidRDefault="009362C3" w:rsidP="009362C3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9362C3">
        <w:tc>
          <w:tcPr>
            <w:tcW w:w="637" w:type="dxa"/>
          </w:tcPr>
          <w:p w:rsidR="009362C3" w:rsidRDefault="009362C3" w:rsidP="009362C3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9362C3" w:rsidRPr="003F6E9A" w:rsidRDefault="009362C3" w:rsidP="009362C3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>Daño del ordenador</w:t>
            </w:r>
            <w:r w:rsidRPr="003F6E9A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9362C3">
        <w:tc>
          <w:tcPr>
            <w:tcW w:w="637" w:type="dxa"/>
          </w:tcPr>
          <w:p w:rsidR="009362C3" w:rsidRDefault="009362C3" w:rsidP="009362C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9362C3" w:rsidRPr="00030403" w:rsidRDefault="009362C3" w:rsidP="009362C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030403">
              <w:rPr>
                <w:rFonts w:ascii="Arial" w:hAnsi="Arial"/>
                <w:sz w:val="24"/>
                <w:lang w:val="es-419"/>
              </w:rPr>
              <w:t xml:space="preserve">El usuario solicitará al técnico la </w:t>
            </w:r>
            <w:r>
              <w:rPr>
                <w:rFonts w:ascii="Arial" w:hAnsi="Arial"/>
                <w:sz w:val="24"/>
                <w:lang w:val="es-419"/>
              </w:rPr>
              <w:t>reparación</w:t>
            </w:r>
            <w:r w:rsidRPr="00030403">
              <w:rPr>
                <w:rFonts w:ascii="Arial" w:hAnsi="Arial"/>
                <w:sz w:val="24"/>
                <w:lang w:val="es-MX"/>
              </w:rPr>
              <w:t xml:space="preserve"> </w:t>
            </w:r>
            <w:r w:rsidRPr="00030403">
              <w:rPr>
                <w:rFonts w:ascii="Arial" w:hAnsi="Arial"/>
                <w:sz w:val="24"/>
                <w:lang w:val="es-419"/>
              </w:rPr>
              <w:t>d</w:t>
            </w:r>
            <w:r w:rsidRPr="00030403">
              <w:rPr>
                <w:rFonts w:ascii="Arial" w:hAnsi="Arial"/>
                <w:sz w:val="24"/>
                <w:lang w:val="es-MX"/>
              </w:rPr>
              <w:t>el ordenador.</w:t>
            </w:r>
          </w:p>
        </w:tc>
      </w:tr>
      <w:tr w:rsidR="009362C3">
        <w:tc>
          <w:tcPr>
            <w:tcW w:w="637" w:type="dxa"/>
          </w:tcPr>
          <w:p w:rsidR="009362C3" w:rsidRDefault="009362C3" w:rsidP="009362C3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9362C3" w:rsidRPr="003F6E9A" w:rsidRDefault="009362C3" w:rsidP="009362C3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9362C3">
        <w:tc>
          <w:tcPr>
            <w:tcW w:w="637" w:type="dxa"/>
          </w:tcPr>
          <w:p w:rsidR="009362C3" w:rsidRDefault="009362C3" w:rsidP="009362C3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9362C3" w:rsidRPr="00AE090F" w:rsidRDefault="009362C3" w:rsidP="009362C3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 xml:space="preserve">La aplicación </w:t>
            </w:r>
            <w:r>
              <w:rPr>
                <w:rFonts w:ascii="Arial" w:hAnsi="Arial"/>
                <w:b/>
                <w:sz w:val="24"/>
                <w:lang w:val="es-419"/>
              </w:rPr>
              <w:t>no responde</w:t>
            </w:r>
          </w:p>
        </w:tc>
      </w:tr>
      <w:tr w:rsidR="009362C3">
        <w:tc>
          <w:tcPr>
            <w:tcW w:w="637" w:type="dxa"/>
          </w:tcPr>
          <w:p w:rsidR="009362C3" w:rsidRDefault="009362C3" w:rsidP="009362C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9362C3" w:rsidRPr="00030403" w:rsidRDefault="009362C3" w:rsidP="009362C3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El usuario reiniciará la aplicación</w:t>
            </w:r>
          </w:p>
        </w:tc>
      </w:tr>
      <w:tr w:rsidR="009362C3">
        <w:tc>
          <w:tcPr>
            <w:tcW w:w="637" w:type="dxa"/>
          </w:tcPr>
          <w:p w:rsidR="009362C3" w:rsidRDefault="009362C3" w:rsidP="009362C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9362C3" w:rsidRDefault="009362C3" w:rsidP="009362C3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realizará nuevamente el proceso.</w:t>
            </w:r>
          </w:p>
        </w:tc>
      </w:tr>
      <w:tr w:rsidR="009362C3">
        <w:tc>
          <w:tcPr>
            <w:tcW w:w="637" w:type="dxa"/>
          </w:tcPr>
          <w:p w:rsidR="009362C3" w:rsidRDefault="009362C3" w:rsidP="009362C3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9362C3" w:rsidRDefault="009362C3" w:rsidP="009362C3">
            <w:pPr>
              <w:pStyle w:val="Prrafodelista"/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9362C3">
        <w:tc>
          <w:tcPr>
            <w:tcW w:w="637" w:type="dxa"/>
          </w:tcPr>
          <w:p w:rsidR="009362C3" w:rsidRDefault="009362C3" w:rsidP="009362C3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9362C3" w:rsidRPr="00030403" w:rsidRDefault="009362C3" w:rsidP="009362C3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030403">
              <w:rPr>
                <w:rFonts w:ascii="Arial" w:hAnsi="Arial"/>
                <w:b/>
                <w:sz w:val="24"/>
                <w:lang w:val="es-419"/>
              </w:rPr>
              <w:t>Perdida de la base de datos</w:t>
            </w:r>
          </w:p>
        </w:tc>
      </w:tr>
      <w:tr w:rsidR="009362C3">
        <w:tc>
          <w:tcPr>
            <w:tcW w:w="637" w:type="dxa"/>
          </w:tcPr>
          <w:p w:rsidR="009362C3" w:rsidRDefault="009362C3" w:rsidP="009362C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  <w:bookmarkStart w:id="0" w:name="_GoBack"/>
            <w:bookmarkEnd w:id="0"/>
          </w:p>
        </w:tc>
        <w:tc>
          <w:tcPr>
            <w:tcW w:w="8080" w:type="dxa"/>
          </w:tcPr>
          <w:p w:rsidR="009362C3" w:rsidRPr="00030403" w:rsidRDefault="009362C3" w:rsidP="009362C3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3F6E9A">
              <w:rPr>
                <w:rFonts w:ascii="Arial" w:hAnsi="Arial"/>
                <w:sz w:val="24"/>
                <w:lang w:val="es-MX"/>
              </w:rPr>
              <w:t xml:space="preserve">El usuario deberá llamar al soporte técnico para </w:t>
            </w:r>
            <w:r>
              <w:rPr>
                <w:rFonts w:ascii="Arial" w:hAnsi="Arial"/>
                <w:sz w:val="24"/>
                <w:lang w:val="es-419"/>
              </w:rPr>
              <w:t>que se restablezca la base de datos usando los respaldos del sistema.</w:t>
            </w:r>
          </w:p>
        </w:tc>
      </w:tr>
    </w:tbl>
    <w:p w:rsidR="00C74C82" w:rsidRPr="000057E7" w:rsidRDefault="00C74C82">
      <w:pPr>
        <w:jc w:val="both"/>
        <w:rPr>
          <w:rFonts w:ascii="Arial" w:hAnsi="Arial"/>
          <w:sz w:val="24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1F8" w:rsidRDefault="007E71F8">
      <w:r>
        <w:separator/>
      </w:r>
    </w:p>
  </w:endnote>
  <w:endnote w:type="continuationSeparator" w:id="0">
    <w:p w:rsidR="007E71F8" w:rsidRDefault="007E7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1F8" w:rsidRDefault="007E71F8">
      <w:r>
        <w:separator/>
      </w:r>
    </w:p>
  </w:footnote>
  <w:footnote w:type="continuationSeparator" w:id="0">
    <w:p w:rsidR="007E71F8" w:rsidRDefault="007E71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821" w:rsidRDefault="00177821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9362C3">
      <w:rPr>
        <w:noProof/>
        <w:lang w:val="es-MX"/>
      </w:rPr>
      <w:t>15/11/a</w:t>
    </w:r>
    <w:r>
      <w:rPr>
        <w:lang w:val="es-MX"/>
      </w:rPr>
      <w:fldChar w:fldCharType="end"/>
    </w:r>
  </w:p>
  <w:p w:rsidR="00177821" w:rsidRDefault="00177821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362C3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ADD00A0"/>
    <w:multiLevelType w:val="hybridMultilevel"/>
    <w:tmpl w:val="D53274DA"/>
    <w:lvl w:ilvl="0" w:tplc="6268B4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F421BE4"/>
    <w:multiLevelType w:val="hybridMultilevel"/>
    <w:tmpl w:val="9EEEA4C8"/>
    <w:lvl w:ilvl="0" w:tplc="B4F829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A08EE"/>
    <w:multiLevelType w:val="hybridMultilevel"/>
    <w:tmpl w:val="488E0374"/>
    <w:lvl w:ilvl="0" w:tplc="01E86B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940C3"/>
    <w:multiLevelType w:val="hybridMultilevel"/>
    <w:tmpl w:val="07F227B2"/>
    <w:lvl w:ilvl="0" w:tplc="27CE6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15976"/>
    <w:multiLevelType w:val="hybridMultilevel"/>
    <w:tmpl w:val="92E87AA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A67F3"/>
    <w:multiLevelType w:val="hybridMultilevel"/>
    <w:tmpl w:val="1898C31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F299B"/>
    <w:multiLevelType w:val="multilevel"/>
    <w:tmpl w:val="BF709B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3FA624F"/>
    <w:multiLevelType w:val="hybridMultilevel"/>
    <w:tmpl w:val="A002F61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C1507"/>
    <w:multiLevelType w:val="hybridMultilevel"/>
    <w:tmpl w:val="E02694C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81533DF"/>
    <w:multiLevelType w:val="hybridMultilevel"/>
    <w:tmpl w:val="D5662850"/>
    <w:lvl w:ilvl="0" w:tplc="3732D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B672A0"/>
    <w:multiLevelType w:val="hybridMultilevel"/>
    <w:tmpl w:val="E2B009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5"/>
  </w:num>
  <w:num w:numId="3">
    <w:abstractNumId w:val="16"/>
  </w:num>
  <w:num w:numId="4">
    <w:abstractNumId w:val="11"/>
  </w:num>
  <w:num w:numId="5">
    <w:abstractNumId w:val="0"/>
  </w:num>
  <w:num w:numId="6">
    <w:abstractNumId w:val="2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  <w:num w:numId="12">
    <w:abstractNumId w:val="14"/>
  </w:num>
  <w:num w:numId="13">
    <w:abstractNumId w:val="4"/>
  </w:num>
  <w:num w:numId="14">
    <w:abstractNumId w:val="3"/>
  </w:num>
  <w:num w:numId="15">
    <w:abstractNumId w:val="13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28"/>
    <w:rsid w:val="000057E7"/>
    <w:rsid w:val="000F5671"/>
    <w:rsid w:val="00124DEF"/>
    <w:rsid w:val="00177821"/>
    <w:rsid w:val="00181128"/>
    <w:rsid w:val="001B7DC7"/>
    <w:rsid w:val="001C6EED"/>
    <w:rsid w:val="00226135"/>
    <w:rsid w:val="002916E5"/>
    <w:rsid w:val="002D3388"/>
    <w:rsid w:val="003B4B5B"/>
    <w:rsid w:val="004D1B97"/>
    <w:rsid w:val="00597A72"/>
    <w:rsid w:val="006D0B92"/>
    <w:rsid w:val="00736A1F"/>
    <w:rsid w:val="007D31B7"/>
    <w:rsid w:val="007E71F8"/>
    <w:rsid w:val="009362C3"/>
    <w:rsid w:val="009B1733"/>
    <w:rsid w:val="00A70D32"/>
    <w:rsid w:val="00B801AC"/>
    <w:rsid w:val="00C74C82"/>
    <w:rsid w:val="00CB4299"/>
    <w:rsid w:val="00CE0475"/>
    <w:rsid w:val="00D72839"/>
    <w:rsid w:val="00DE3E7F"/>
    <w:rsid w:val="00F27FC1"/>
    <w:rsid w:val="00F351C6"/>
    <w:rsid w:val="00F55A45"/>
    <w:rsid w:val="00F73395"/>
    <w:rsid w:val="00FA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407C36-F332-4883-9272-AD8713C8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736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Eduardo\Documents\UCR\2015\II%20Semestre\Analisis\Analisis-y-Diseno\ECUs\ECU-%20Formalizar%20Devoluc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ECU- Formalizar Devoluciones</Template>
  <TotalTime>141</TotalTime>
  <Pages>2</Pages>
  <Words>451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Jose Eduardo Quiros Vega</dc:creator>
  <cp:keywords/>
  <cp:lastModifiedBy>Jose Eduardo Quiros Vega</cp:lastModifiedBy>
  <cp:revision>11</cp:revision>
  <cp:lastPrinted>2015-09-13T15:01:00Z</cp:lastPrinted>
  <dcterms:created xsi:type="dcterms:W3CDTF">2015-09-13T14:25:00Z</dcterms:created>
  <dcterms:modified xsi:type="dcterms:W3CDTF">2015-11-15T21:20:00Z</dcterms:modified>
</cp:coreProperties>
</file>